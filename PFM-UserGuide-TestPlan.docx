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70D5" w14:textId="617E2D27" w:rsidR="00E81978" w:rsidRDefault="00C21EFA">
      <w:pPr>
        <w:pStyle w:val="Title"/>
      </w:pPr>
      <w:sdt>
        <w:sdtPr>
          <w:alias w:val="Title:"/>
          <w:tag w:val="Title:"/>
          <w:id w:val="726351117"/>
          <w:placeholder>
            <w:docPart w:val="FA35C453373C4BC8AA3C4B7519DFA4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B70B6">
            <w:t xml:space="preserve">Personal Financial Manager </w:t>
          </w:r>
          <w:r w:rsidR="00B06EAE">
            <w:t>User’s Guide and Test</w:t>
          </w:r>
          <w:r w:rsidR="008B70B6">
            <w:t xml:space="preserve"> Plan</w:t>
          </w:r>
        </w:sdtContent>
      </w:sdt>
    </w:p>
    <w:p w14:paraId="60B16EEC" w14:textId="1D6F0FA9" w:rsidR="00B823AA" w:rsidRDefault="00B65319" w:rsidP="00B823AA">
      <w:pPr>
        <w:pStyle w:val="Title2"/>
      </w:pPr>
      <w:r>
        <w:t xml:space="preserve">D. </w:t>
      </w:r>
      <w:proofErr w:type="spellStart"/>
      <w:r>
        <w:t>Weissenberger</w:t>
      </w:r>
      <w:proofErr w:type="spellEnd"/>
      <w:r>
        <w:t xml:space="preserve">, J. Doan, M. </w:t>
      </w:r>
      <w:proofErr w:type="spellStart"/>
      <w:r>
        <w:t>Maibach</w:t>
      </w:r>
      <w:proofErr w:type="spellEnd"/>
      <w:r>
        <w:t>, Z. Smith</w:t>
      </w:r>
    </w:p>
    <w:p w14:paraId="11F941E2" w14:textId="6FE6AEE9" w:rsidR="00E81978" w:rsidRDefault="00B65319" w:rsidP="00B823AA">
      <w:pPr>
        <w:pStyle w:val="Title2"/>
      </w:pPr>
      <w:r>
        <w:t xml:space="preserve">University of Maryland Global College – CMSC 495 – 24416 </w:t>
      </w:r>
    </w:p>
    <w:p w14:paraId="7FD1105C" w14:textId="093A89A8" w:rsidR="00B070EC" w:rsidRDefault="00B070EC" w:rsidP="00B823AA">
      <w:pPr>
        <w:pStyle w:val="Title2"/>
      </w:pPr>
      <w:r>
        <w:t>Sunday, April 5, 2020</w:t>
      </w:r>
    </w:p>
    <w:p w14:paraId="22612F07" w14:textId="6C86608B" w:rsidR="00E81978" w:rsidRDefault="00E81978">
      <w:pPr>
        <w:pStyle w:val="Title"/>
      </w:pPr>
    </w:p>
    <w:p w14:paraId="0555F4AA" w14:textId="6ABF2FCC" w:rsidR="00E81978" w:rsidRDefault="00E81978" w:rsidP="00B823AA">
      <w:pPr>
        <w:pStyle w:val="Title2"/>
      </w:pPr>
    </w:p>
    <w:p w14:paraId="4D97DE6C" w14:textId="60A70B85" w:rsidR="00E81978" w:rsidRPr="00F90282" w:rsidRDefault="00DF4DF7">
      <w:pPr>
        <w:pStyle w:val="SectionTitle"/>
        <w:rPr>
          <w:b/>
          <w:bCs/>
        </w:rPr>
      </w:pPr>
      <w:bookmarkStart w:id="0" w:name="_Toc36993418"/>
      <w:r>
        <w:rPr>
          <w:b/>
          <w:bCs/>
        </w:rPr>
        <w:lastRenderedPageBreak/>
        <w:t>PREFACE</w:t>
      </w:r>
      <w:bookmarkEnd w:id="0"/>
    </w:p>
    <w:p w14:paraId="5FC4AEB8" w14:textId="3532EB3E" w:rsidR="00F90282" w:rsidRDefault="00F90282" w:rsidP="00F90282">
      <w:r>
        <w:t xml:space="preserve">This </w:t>
      </w:r>
      <w:r w:rsidR="00B06EAE">
        <w:t>User’s Guide and Test Plan</w:t>
      </w:r>
      <w:r>
        <w:t xml:space="preserve"> outlines the development</w:t>
      </w:r>
      <w:r w:rsidR="002F7780">
        <w:t>al</w:t>
      </w:r>
      <w:r>
        <w:t xml:space="preserve"> process of the Personal Financial Manager application throughout the length of CMSC 495, class number 24416. </w:t>
      </w:r>
      <w:r w:rsidR="002F7780">
        <w:t xml:space="preserve">PMP development and planning will be carried out by </w:t>
      </w:r>
      <w:r w:rsidR="006F53AF">
        <w:t xml:space="preserve">members of </w:t>
      </w:r>
      <w:r w:rsidR="002F7780">
        <w:t>Group C</w:t>
      </w:r>
      <w:r w:rsidR="0030070C">
        <w:t>.</w:t>
      </w:r>
    </w:p>
    <w:bookmarkStart w:id="1" w:name="_Toc36993419"/>
    <w:p w14:paraId="4B11C814" w14:textId="7F79A748" w:rsidR="00F90282" w:rsidRDefault="00C21EFA" w:rsidP="00F90282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D8F2E22A100A49D6BE701629921A0E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06EAE">
            <w:rPr>
              <w:b/>
              <w:bCs/>
            </w:rPr>
            <w:t>Personal Financial Manager User’s Guide and Test Plan</w:t>
          </w:r>
        </w:sdtContent>
      </w:sdt>
      <w:bookmarkEnd w:id="1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816405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2C419AA" w14:textId="65A27AAB" w:rsidR="00AA1235" w:rsidRDefault="00AA1235" w:rsidP="00AA1235">
          <w:pPr>
            <w:pStyle w:val="TOCHeading"/>
            <w:jc w:val="center"/>
          </w:pPr>
          <w:r>
            <w:t>TABLE OF CONTENTS</w:t>
          </w:r>
        </w:p>
        <w:p w14:paraId="19E624DF" w14:textId="477CA991" w:rsidR="000E4C6A" w:rsidRDefault="00AA1235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93418" w:history="1">
            <w:r w:rsidR="000E4C6A" w:rsidRPr="00CE75BB">
              <w:rPr>
                <w:rStyle w:val="Hyperlink"/>
                <w:b/>
                <w:bCs/>
                <w:noProof/>
              </w:rPr>
              <w:t>PREFACE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_Toc36993418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2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2D21436C" w14:textId="0156BE40" w:rsidR="000E4C6A" w:rsidRDefault="000E4C6A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19" w:history="1">
            <w:r w:rsidRPr="00CE75BB">
              <w:rPr>
                <w:rStyle w:val="Hyperlink"/>
                <w:b/>
                <w:bCs/>
                <w:noProof/>
              </w:rPr>
              <w:t>Personal Financial Manager User’s Guide and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59DA" w14:textId="4F01F443" w:rsidR="000E4C6A" w:rsidRDefault="000E4C6A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0" w:history="1">
            <w:r w:rsidRPr="00CE75BB">
              <w:rPr>
                <w:rStyle w:val="Hyperlink"/>
                <w:noProof/>
              </w:rPr>
              <w:t>SECTION 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F54F" w14:textId="1BCF404D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1" w:history="1">
            <w:r w:rsidRPr="00CE75BB">
              <w:rPr>
                <w:rStyle w:val="Hyperlink"/>
                <w:noProof/>
              </w:rPr>
              <w:t>1.1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ADF2" w14:textId="2779342C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2" w:history="1">
            <w:r w:rsidRPr="00CE75BB">
              <w:rPr>
                <w:rStyle w:val="Hyperlink"/>
                <w:noProof/>
              </w:rPr>
              <w:t>1.2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D302" w14:textId="7794A96C" w:rsidR="000E4C6A" w:rsidRDefault="000E4C6A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3" w:history="1">
            <w:r w:rsidRPr="00CE75BB">
              <w:rPr>
                <w:rStyle w:val="Hyperlink"/>
                <w:noProof/>
              </w:rPr>
              <w:t>SECTION 2.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F979" w14:textId="3D0714BC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4" w:history="1">
            <w:r w:rsidRPr="00CE75BB">
              <w:rPr>
                <w:rStyle w:val="Hyperlink"/>
                <w:noProof/>
              </w:rPr>
              <w:t>2.1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79A4" w14:textId="5F7F58B1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5" w:history="1">
            <w:r w:rsidRPr="00CE75BB">
              <w:rPr>
                <w:rStyle w:val="Hyperlink"/>
                <w:i/>
                <w:iCs/>
                <w:noProof/>
              </w:rPr>
              <w:t>2.1.1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4498" w14:textId="4BFB156A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6" w:history="1">
            <w:r w:rsidRPr="00CE75BB">
              <w:rPr>
                <w:rStyle w:val="Hyperlink"/>
                <w:noProof/>
              </w:rPr>
              <w:t>2.2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6804" w14:textId="1848E67B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7" w:history="1">
            <w:r w:rsidRPr="00CE75BB">
              <w:rPr>
                <w:rStyle w:val="Hyperlink"/>
                <w:noProof/>
              </w:rPr>
              <w:t>2.3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3166" w14:textId="0D0A2984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8" w:history="1">
            <w:r w:rsidRPr="00CE75BB">
              <w:rPr>
                <w:rStyle w:val="Hyperlink"/>
                <w:i/>
                <w:iCs/>
                <w:noProof/>
              </w:rPr>
              <w:t>2.3.1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Test Scenario Prep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0EFE" w14:textId="6DB03B0A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9" w:history="1">
            <w:r w:rsidRPr="00CE75BB">
              <w:rPr>
                <w:rStyle w:val="Hyperlink"/>
                <w:i/>
                <w:iCs/>
                <w:noProof/>
              </w:rPr>
              <w:t>2.3.2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Test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E032" w14:textId="3603126C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0" w:history="1">
            <w:r w:rsidRPr="00CE75BB">
              <w:rPr>
                <w:rStyle w:val="Hyperlink"/>
                <w:i/>
                <w:iCs/>
                <w:noProof/>
              </w:rPr>
              <w:t>2.3.3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A14D" w14:textId="54295E76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1" w:history="1">
            <w:r w:rsidRPr="00CE75BB">
              <w:rPr>
                <w:rStyle w:val="Hyperlink"/>
                <w:i/>
                <w:iCs/>
                <w:noProof/>
              </w:rPr>
              <w:t>2.3.4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Test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D738" w14:textId="70633221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2" w:history="1">
            <w:r w:rsidRPr="00CE75BB">
              <w:rPr>
                <w:rStyle w:val="Hyperlink"/>
                <w:noProof/>
              </w:rPr>
              <w:t>2.4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6DCA" w14:textId="67DA82C8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3" w:history="1">
            <w:r w:rsidRPr="00CE75BB">
              <w:rPr>
                <w:rStyle w:val="Hyperlink"/>
                <w:i/>
                <w:iCs/>
                <w:noProof/>
              </w:rPr>
              <w:t>2.4.1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AE2F" w14:textId="49894A9D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4" w:history="1">
            <w:r w:rsidRPr="00CE75BB">
              <w:rPr>
                <w:rStyle w:val="Hyperlink"/>
                <w:i/>
                <w:iCs/>
                <w:noProof/>
              </w:rPr>
              <w:t>2.4.2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Tasks Delegated and Acknowledged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05B5" w14:textId="30A3138B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5" w:history="1">
            <w:r w:rsidRPr="00CE75BB">
              <w:rPr>
                <w:rStyle w:val="Hyperlink"/>
                <w:i/>
                <w:iCs/>
                <w:noProof/>
              </w:rPr>
              <w:t>2.4.3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Module Owners and Contact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D947" w14:textId="1271F77A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6" w:history="1">
            <w:r w:rsidRPr="00CE75BB">
              <w:rPr>
                <w:rStyle w:val="Hyperlink"/>
                <w:noProof/>
              </w:rPr>
              <w:t>2.5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618A" w14:textId="3312E49A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7" w:history="1">
            <w:r w:rsidRPr="00CE75BB">
              <w:rPr>
                <w:rStyle w:val="Hyperlink"/>
                <w:i/>
                <w:iCs/>
                <w:noProof/>
              </w:rPr>
              <w:t>2.5.1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Test Artifacts by Time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E8CB" w14:textId="0A48D7FE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8" w:history="1">
            <w:r w:rsidRPr="00CE75BB">
              <w:rPr>
                <w:rStyle w:val="Hyperlink"/>
                <w:noProof/>
              </w:rPr>
              <w:t>2.6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584F" w14:textId="1C88C76B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9" w:history="1">
            <w:r w:rsidRPr="00CE75BB">
              <w:rPr>
                <w:rStyle w:val="Hyperlink"/>
                <w:i/>
                <w:iCs/>
                <w:noProof/>
              </w:rPr>
              <w:t>2.6.1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C11D" w14:textId="4CF4EE3B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0" w:history="1">
            <w:r w:rsidRPr="00CE75BB">
              <w:rPr>
                <w:rStyle w:val="Hyperlink"/>
                <w:i/>
                <w:iCs/>
                <w:noProof/>
              </w:rPr>
              <w:t>2.6.2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Environment Testing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5D77" w14:textId="1D248909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1" w:history="1">
            <w:r w:rsidRPr="00CE75BB">
              <w:rPr>
                <w:rStyle w:val="Hyperlink"/>
                <w:i/>
                <w:iCs/>
                <w:noProof/>
              </w:rPr>
              <w:t>2.6.3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Contingency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4F4F" w14:textId="495FCA16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2" w:history="1">
            <w:r w:rsidRPr="00CE75BB">
              <w:rPr>
                <w:rStyle w:val="Hyperlink"/>
                <w:noProof/>
              </w:rPr>
              <w:t>2.7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6291" w14:textId="1B77D625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3" w:history="1">
            <w:r w:rsidRPr="00CE75BB">
              <w:rPr>
                <w:rStyle w:val="Hyperlink"/>
                <w:i/>
                <w:iCs/>
                <w:noProof/>
              </w:rPr>
              <w:t>2.7.1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Team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187C" w14:textId="5C782FE8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4" w:history="1">
            <w:r w:rsidRPr="00CE75BB">
              <w:rPr>
                <w:rStyle w:val="Hyperlink"/>
                <w:i/>
                <w:iCs/>
                <w:noProof/>
              </w:rPr>
              <w:t>2.7.2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Usage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35A6" w14:textId="77404F92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5" w:history="1">
            <w:r w:rsidRPr="00CE75BB">
              <w:rPr>
                <w:rStyle w:val="Hyperlink"/>
                <w:noProof/>
              </w:rPr>
              <w:t>2.8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EAA8" w14:textId="2418699F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6" w:history="1">
            <w:r w:rsidRPr="00CE75BB">
              <w:rPr>
                <w:rStyle w:val="Hyperlink"/>
                <w:i/>
                <w:iCs/>
                <w:noProof/>
              </w:rPr>
              <w:t>2.8.1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Defect Report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2892" w14:textId="48820217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7" w:history="1">
            <w:r w:rsidRPr="00CE75BB">
              <w:rPr>
                <w:rStyle w:val="Hyperlink"/>
                <w:i/>
                <w:iCs/>
                <w:noProof/>
              </w:rPr>
              <w:t>2.8.2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Usage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0DFA" w14:textId="2BBF82C2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8" w:history="1">
            <w:r w:rsidRPr="00CE75BB">
              <w:rPr>
                <w:rStyle w:val="Hyperlink"/>
                <w:noProof/>
              </w:rPr>
              <w:t>2.9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1EB7" w14:textId="05D68EF5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9" w:history="1">
            <w:r w:rsidRPr="00CE75BB">
              <w:rPr>
                <w:rStyle w:val="Hyperlink"/>
                <w:i/>
                <w:iCs/>
                <w:noProof/>
              </w:rPr>
              <w:t>2.7.1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25BA" w14:textId="62E09194" w:rsidR="000E4C6A" w:rsidRDefault="000E4C6A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0" w:history="1">
            <w:r w:rsidRPr="00CE75BB">
              <w:rPr>
                <w:rStyle w:val="Hyperlink"/>
                <w:i/>
                <w:iCs/>
                <w:noProof/>
              </w:rPr>
              <w:t>2.7.2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i/>
                <w:iCs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22D8" w14:textId="62EA9D9A" w:rsidR="000E4C6A" w:rsidRDefault="000E4C6A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1" w:history="1">
            <w:r w:rsidRPr="00CE75BB">
              <w:rPr>
                <w:rStyle w:val="Hyperlink"/>
                <w:noProof/>
              </w:rPr>
              <w:t>2.10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E75BB">
              <w:rPr>
                <w:rStyle w:val="Hyperlink"/>
                <w:noProof/>
              </w:rPr>
              <w:t>EXIT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7CE2" w14:textId="730CE5AD" w:rsidR="000E4C6A" w:rsidRDefault="000E4C6A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2" w:history="1">
            <w:r w:rsidRPr="00CE75BB">
              <w:rPr>
                <w:rStyle w:val="Hyperlink"/>
                <w:noProof/>
              </w:rPr>
              <w:t>SECTION 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93D4" w14:textId="511D975C" w:rsidR="00AA1235" w:rsidRDefault="00AA1235">
          <w:r>
            <w:rPr>
              <w:b/>
              <w:bCs/>
              <w:noProof/>
            </w:rPr>
            <w:fldChar w:fldCharType="end"/>
          </w:r>
        </w:p>
      </w:sdtContent>
    </w:sdt>
    <w:p w14:paraId="3039D612" w14:textId="6171D216" w:rsidR="006151EF" w:rsidRDefault="006151E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C1A322A" w14:textId="219D7262" w:rsidR="00E81978" w:rsidRDefault="005644F8" w:rsidP="00410857">
      <w:pPr>
        <w:pStyle w:val="Heading1"/>
      </w:pPr>
      <w:bookmarkStart w:id="2" w:name="_Toc36993420"/>
      <w:r>
        <w:lastRenderedPageBreak/>
        <w:t>SECTION 1. OVERVIEW</w:t>
      </w:r>
      <w:bookmarkEnd w:id="2"/>
    </w:p>
    <w:p w14:paraId="54033EB0" w14:textId="58F0FC8D" w:rsidR="00E81978" w:rsidRPr="00C31D30" w:rsidRDefault="005644F8" w:rsidP="006F7981">
      <w:pPr>
        <w:pStyle w:val="Heading2"/>
        <w:tabs>
          <w:tab w:val="left" w:pos="540"/>
        </w:tabs>
      </w:pPr>
      <w:bookmarkStart w:id="3" w:name="_Toc36993421"/>
      <w:r>
        <w:t>1.1</w:t>
      </w:r>
      <w:r w:rsidR="006F7981">
        <w:tab/>
      </w:r>
      <w:r w:rsidR="00EC74FE">
        <w:t>PURPOSE</w:t>
      </w:r>
      <w:bookmarkEnd w:id="3"/>
    </w:p>
    <w:p w14:paraId="00C2A7D0" w14:textId="03CEC54C" w:rsidR="00EC74FE" w:rsidRDefault="00EC74FE" w:rsidP="00EC74FE">
      <w:pPr>
        <w:pStyle w:val="NoSpacing"/>
      </w:pPr>
      <w:proofErr w:type="spellStart"/>
      <w:r>
        <w:t>Asdf</w:t>
      </w:r>
      <w:proofErr w:type="spellEnd"/>
    </w:p>
    <w:p w14:paraId="46AC841E" w14:textId="16DE7783" w:rsidR="00EC74FE" w:rsidRPr="00C31D30" w:rsidRDefault="00EC74FE" w:rsidP="006F7981">
      <w:pPr>
        <w:pStyle w:val="Heading2"/>
        <w:tabs>
          <w:tab w:val="left" w:pos="540"/>
        </w:tabs>
      </w:pPr>
      <w:bookmarkStart w:id="4" w:name="_Toc36993422"/>
      <w:r>
        <w:t>1.2</w:t>
      </w:r>
      <w:r w:rsidR="006F7981">
        <w:tab/>
      </w:r>
      <w:r>
        <w:t>AUDIENCE</w:t>
      </w:r>
      <w:bookmarkEnd w:id="4"/>
    </w:p>
    <w:p w14:paraId="63555D85" w14:textId="39C23A1A" w:rsidR="00EC74FE" w:rsidRDefault="00EC74FE" w:rsidP="00EC74FE">
      <w:pPr>
        <w:pStyle w:val="NoSpacing"/>
      </w:pPr>
      <w:proofErr w:type="spellStart"/>
      <w:r>
        <w:t>Asdf</w:t>
      </w:r>
      <w:proofErr w:type="spellEnd"/>
    </w:p>
    <w:p w14:paraId="6CC00E79" w14:textId="77777777" w:rsidR="00EC74FE" w:rsidRDefault="00EC74FE" w:rsidP="00EC74FE">
      <w:pPr>
        <w:pStyle w:val="NoSpacing"/>
      </w:pPr>
    </w:p>
    <w:p w14:paraId="333ED243" w14:textId="77777777" w:rsidR="00EC74FE" w:rsidRDefault="00EC74FE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0A544F5F" w14:textId="1EF83610" w:rsidR="00682110" w:rsidRDefault="00682110" w:rsidP="00682110">
      <w:pPr>
        <w:pStyle w:val="Heading1"/>
      </w:pPr>
      <w:bookmarkStart w:id="5" w:name="_Toc36993423"/>
      <w:r>
        <w:lastRenderedPageBreak/>
        <w:t xml:space="preserve">SECTION 2. </w:t>
      </w:r>
      <w:r w:rsidR="00EC74FE">
        <w:t>TEST STRATEGY</w:t>
      </w:r>
      <w:bookmarkEnd w:id="5"/>
    </w:p>
    <w:p w14:paraId="5F7597BF" w14:textId="36738E8A" w:rsidR="00682110" w:rsidRPr="00C31D30" w:rsidRDefault="00682110" w:rsidP="006F7981">
      <w:pPr>
        <w:pStyle w:val="Heading2"/>
        <w:tabs>
          <w:tab w:val="left" w:pos="540"/>
        </w:tabs>
      </w:pPr>
      <w:bookmarkStart w:id="6" w:name="_Toc36993424"/>
      <w:r>
        <w:t>2.1</w:t>
      </w:r>
      <w:r w:rsidR="006F7981">
        <w:tab/>
      </w:r>
      <w:r w:rsidR="00EC74FE">
        <w:t>SCOPE</w:t>
      </w:r>
      <w:bookmarkEnd w:id="6"/>
    </w:p>
    <w:p w14:paraId="38FAAE81" w14:textId="77777777" w:rsidR="006F7981" w:rsidRPr="006F7981" w:rsidRDefault="006F7981" w:rsidP="006F7981">
      <w:pPr>
        <w:pStyle w:val="NoSpacing"/>
      </w:pPr>
      <w:r w:rsidRPr="006F7981">
        <w:t>Test scenarios / Test objectives that will be validated</w:t>
      </w:r>
    </w:p>
    <w:p w14:paraId="52395B77" w14:textId="03792F60" w:rsidR="00EC74FE" w:rsidRPr="00B272B9" w:rsidRDefault="006F7981" w:rsidP="006F7981">
      <w:pPr>
        <w:pStyle w:val="Heading3"/>
        <w:ind w:left="720" w:hanging="720"/>
        <w:rPr>
          <w:b w:val="0"/>
          <w:bCs w:val="0"/>
          <w:i/>
          <w:iCs/>
        </w:rPr>
      </w:pPr>
      <w:bookmarkStart w:id="7" w:name="_Toc36993425"/>
      <w:r w:rsidRPr="00B272B9">
        <w:rPr>
          <w:b w:val="0"/>
          <w:bCs w:val="0"/>
          <w:i/>
          <w:iCs/>
        </w:rPr>
        <w:t>2</w:t>
      </w:r>
      <w:r w:rsidR="00EC74FE" w:rsidRPr="00B272B9">
        <w:rPr>
          <w:b w:val="0"/>
          <w:bCs w:val="0"/>
          <w:i/>
          <w:iCs/>
        </w:rPr>
        <w:t>.1.1</w:t>
      </w:r>
      <w:r w:rsidR="00EC74FE" w:rsidRPr="00B272B9">
        <w:rPr>
          <w:b w:val="0"/>
          <w:bCs w:val="0"/>
          <w:i/>
          <w:iCs/>
        </w:rPr>
        <w:tab/>
      </w:r>
      <w:r w:rsidR="00B272B9">
        <w:rPr>
          <w:b w:val="0"/>
          <w:bCs w:val="0"/>
          <w:i/>
          <w:iCs/>
        </w:rPr>
        <w:t>Out of</w:t>
      </w:r>
      <w:r w:rsidRPr="00B272B9">
        <w:rPr>
          <w:b w:val="0"/>
          <w:bCs w:val="0"/>
          <w:i/>
          <w:iCs/>
        </w:rPr>
        <w:t xml:space="preserve"> </w:t>
      </w:r>
      <w:r w:rsidR="00EC74FE" w:rsidRPr="00B272B9">
        <w:rPr>
          <w:b w:val="0"/>
          <w:bCs w:val="0"/>
          <w:i/>
          <w:iCs/>
        </w:rPr>
        <w:t>Scope</w:t>
      </w:r>
      <w:bookmarkEnd w:id="7"/>
    </w:p>
    <w:p w14:paraId="4F75271B" w14:textId="6A4AAA18" w:rsidR="00EC74FE" w:rsidRPr="00B272B9" w:rsidRDefault="00B272B9" w:rsidP="006F7981">
      <w:pPr>
        <w:pStyle w:val="NoSpacing"/>
        <w:ind w:firstLine="720"/>
        <w:rPr>
          <w:i/>
          <w:iCs/>
        </w:rPr>
      </w:pPr>
      <w:r>
        <w:rPr>
          <w:i/>
          <w:iCs/>
        </w:rPr>
        <w:t>Enhanced clarity on what we are not going to cover</w:t>
      </w:r>
    </w:p>
    <w:p w14:paraId="1FA87945" w14:textId="20BEC9DC" w:rsidR="00EC74FE" w:rsidRPr="00C31D30" w:rsidRDefault="00EC74FE" w:rsidP="002536BF">
      <w:pPr>
        <w:pStyle w:val="Heading2"/>
        <w:tabs>
          <w:tab w:val="left" w:pos="540"/>
        </w:tabs>
        <w:spacing w:before="240"/>
      </w:pPr>
      <w:bookmarkStart w:id="8" w:name="_Toc36993426"/>
      <w:r>
        <w:t>2.</w:t>
      </w:r>
      <w:r w:rsidR="006F7981">
        <w:t>2</w:t>
      </w:r>
      <w:r w:rsidR="006F7981">
        <w:tab/>
        <w:t>ASSUMPTIONS</w:t>
      </w:r>
      <w:bookmarkEnd w:id="8"/>
    </w:p>
    <w:p w14:paraId="1D412229" w14:textId="0C8645F1" w:rsidR="00EC74FE" w:rsidRDefault="002536BF" w:rsidP="00EC74FE">
      <w:pPr>
        <w:pStyle w:val="NoSpacing"/>
      </w:pPr>
      <w:r>
        <w:t>All the conditions that need to hold true for us to be able to proceed successfully</w:t>
      </w:r>
    </w:p>
    <w:p w14:paraId="7C1268DF" w14:textId="1276F261" w:rsidR="002536BF" w:rsidRPr="00C31D30" w:rsidRDefault="002536BF" w:rsidP="002536BF">
      <w:pPr>
        <w:pStyle w:val="Heading2"/>
        <w:tabs>
          <w:tab w:val="left" w:pos="540"/>
        </w:tabs>
        <w:spacing w:before="240"/>
      </w:pPr>
      <w:bookmarkStart w:id="9" w:name="_Toc36993427"/>
      <w:r>
        <w:t>2.3</w:t>
      </w:r>
      <w:r>
        <w:tab/>
        <w:t>SCHEDULES</w:t>
      </w:r>
      <w:bookmarkEnd w:id="9"/>
    </w:p>
    <w:p w14:paraId="694E3E9A" w14:textId="77777777" w:rsidR="002536BF" w:rsidRDefault="002536BF" w:rsidP="002536BF">
      <w:pPr>
        <w:pStyle w:val="NoSpacing"/>
      </w:pPr>
      <w:r>
        <w:t>All the conditions that need to hold true for us to be able to proceed successfully</w:t>
      </w:r>
    </w:p>
    <w:p w14:paraId="009B5DFE" w14:textId="7E806FEE" w:rsidR="002536BF" w:rsidRPr="00B272B9" w:rsidRDefault="002536BF" w:rsidP="002536BF">
      <w:pPr>
        <w:pStyle w:val="Heading3"/>
        <w:ind w:left="720" w:hanging="720"/>
        <w:rPr>
          <w:b w:val="0"/>
          <w:bCs w:val="0"/>
          <w:i/>
          <w:iCs/>
        </w:rPr>
      </w:pPr>
      <w:bookmarkStart w:id="10" w:name="_Toc36993428"/>
      <w:r w:rsidRPr="00B272B9">
        <w:rPr>
          <w:b w:val="0"/>
          <w:bCs w:val="0"/>
          <w:i/>
          <w:iCs/>
        </w:rPr>
        <w:t>2.3.1</w:t>
      </w:r>
      <w:r w:rsidRPr="00B272B9">
        <w:rPr>
          <w:b w:val="0"/>
          <w:bCs w:val="0"/>
          <w:i/>
          <w:iCs/>
        </w:rPr>
        <w:tab/>
      </w:r>
      <w:r w:rsidR="00B272B9" w:rsidRPr="00B272B9">
        <w:rPr>
          <w:b w:val="0"/>
          <w:bCs w:val="0"/>
          <w:i/>
          <w:iCs/>
        </w:rPr>
        <w:t>Test Scenario Prep</w:t>
      </w:r>
      <w:bookmarkEnd w:id="10"/>
    </w:p>
    <w:p w14:paraId="63717C57" w14:textId="77777777" w:rsidR="002536BF" w:rsidRPr="00B272B9" w:rsidRDefault="002536BF" w:rsidP="002536BF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13BBEFC0" w14:textId="50B5455E" w:rsidR="002536BF" w:rsidRPr="00B272B9" w:rsidRDefault="002536BF" w:rsidP="002536BF">
      <w:pPr>
        <w:pStyle w:val="Heading3"/>
        <w:ind w:left="720" w:hanging="720"/>
        <w:rPr>
          <w:b w:val="0"/>
          <w:bCs w:val="0"/>
          <w:i/>
          <w:iCs/>
        </w:rPr>
      </w:pPr>
      <w:bookmarkStart w:id="11" w:name="_Toc36993429"/>
      <w:r w:rsidRPr="00B272B9">
        <w:rPr>
          <w:b w:val="0"/>
          <w:bCs w:val="0"/>
          <w:i/>
          <w:iCs/>
        </w:rPr>
        <w:t>2.3.2</w:t>
      </w:r>
      <w:r w:rsidRPr="00B272B9">
        <w:rPr>
          <w:b w:val="0"/>
          <w:bCs w:val="0"/>
          <w:i/>
          <w:iCs/>
        </w:rPr>
        <w:tab/>
      </w:r>
      <w:r w:rsidR="00B272B9">
        <w:rPr>
          <w:b w:val="0"/>
          <w:bCs w:val="0"/>
          <w:i/>
          <w:iCs/>
        </w:rPr>
        <w:t>Test Documentation</w:t>
      </w:r>
      <w:bookmarkEnd w:id="11"/>
    </w:p>
    <w:p w14:paraId="2BE94509" w14:textId="77777777" w:rsidR="002536BF" w:rsidRPr="00B272B9" w:rsidRDefault="002536BF" w:rsidP="002536BF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737C95CE" w14:textId="2CF99FE9" w:rsidR="00B272B9" w:rsidRPr="00B272B9" w:rsidRDefault="00B272B9" w:rsidP="00B272B9">
      <w:pPr>
        <w:pStyle w:val="Heading3"/>
        <w:ind w:left="720" w:hanging="720"/>
        <w:rPr>
          <w:b w:val="0"/>
          <w:bCs w:val="0"/>
          <w:i/>
          <w:iCs/>
        </w:rPr>
      </w:pPr>
      <w:bookmarkStart w:id="12" w:name="_Toc36993430"/>
      <w:r w:rsidRPr="00B272B9">
        <w:rPr>
          <w:b w:val="0"/>
          <w:bCs w:val="0"/>
          <w:i/>
          <w:iCs/>
        </w:rPr>
        <w:t>2.3.3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Test Execution</w:t>
      </w:r>
      <w:bookmarkEnd w:id="12"/>
    </w:p>
    <w:p w14:paraId="0D8BFE18" w14:textId="77777777" w:rsidR="00B272B9" w:rsidRPr="00B272B9" w:rsidRDefault="00B272B9" w:rsidP="00B272B9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4E9F94BE" w14:textId="590A0CF8" w:rsidR="00B272B9" w:rsidRPr="00B272B9" w:rsidRDefault="00B272B9" w:rsidP="00B272B9">
      <w:pPr>
        <w:pStyle w:val="Heading3"/>
        <w:ind w:left="720" w:hanging="720"/>
        <w:rPr>
          <w:b w:val="0"/>
          <w:bCs w:val="0"/>
          <w:i/>
          <w:iCs/>
        </w:rPr>
      </w:pPr>
      <w:bookmarkStart w:id="13" w:name="_Toc36993431"/>
      <w:r w:rsidRPr="00B272B9">
        <w:rPr>
          <w:b w:val="0"/>
          <w:bCs w:val="0"/>
          <w:i/>
          <w:iCs/>
        </w:rPr>
        <w:t>2.3.4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Test Cycles</w:t>
      </w:r>
      <w:bookmarkEnd w:id="13"/>
    </w:p>
    <w:p w14:paraId="5B1A1570" w14:textId="654D7A12" w:rsidR="00B272B9" w:rsidRPr="00B272B9" w:rsidRDefault="00B272B9" w:rsidP="009D02D2">
      <w:pPr>
        <w:pStyle w:val="NoSpacing"/>
        <w:ind w:firstLine="720"/>
        <w:rPr>
          <w:i/>
          <w:iCs/>
        </w:rPr>
      </w:pPr>
      <w:r>
        <w:rPr>
          <w:i/>
          <w:iCs/>
        </w:rPr>
        <w:t>How many cycles, start and end dates?</w:t>
      </w:r>
    </w:p>
    <w:p w14:paraId="321DFF2D" w14:textId="2F47DC9E" w:rsidR="007B75AA" w:rsidRPr="00C31D30" w:rsidRDefault="007B75AA" w:rsidP="007B75AA">
      <w:pPr>
        <w:pStyle w:val="Heading2"/>
        <w:tabs>
          <w:tab w:val="left" w:pos="540"/>
        </w:tabs>
        <w:spacing w:before="240"/>
      </w:pPr>
      <w:bookmarkStart w:id="14" w:name="_Toc36993432"/>
      <w:r>
        <w:t>2.4</w:t>
      </w:r>
      <w:r>
        <w:tab/>
        <w:t>ROLES AND RESPONSIBILITIES</w:t>
      </w:r>
      <w:bookmarkEnd w:id="14"/>
    </w:p>
    <w:p w14:paraId="43D33006" w14:textId="77777777" w:rsidR="007B75AA" w:rsidRDefault="007B75AA" w:rsidP="007B75AA">
      <w:pPr>
        <w:pStyle w:val="NoSpacing"/>
      </w:pPr>
      <w:r>
        <w:t>All the conditions that need to hold true for us to be able to proceed successfully</w:t>
      </w:r>
    </w:p>
    <w:p w14:paraId="17E62562" w14:textId="4D702EFE" w:rsidR="007B75AA" w:rsidRPr="00B272B9" w:rsidRDefault="007B75AA" w:rsidP="007B75AA">
      <w:pPr>
        <w:pStyle w:val="Heading3"/>
        <w:ind w:left="720" w:hanging="720"/>
        <w:rPr>
          <w:b w:val="0"/>
          <w:bCs w:val="0"/>
          <w:i/>
          <w:iCs/>
        </w:rPr>
      </w:pPr>
      <w:bookmarkStart w:id="15" w:name="_Toc36993433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4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Team Members</w:t>
      </w:r>
      <w:bookmarkEnd w:id="15"/>
    </w:p>
    <w:p w14:paraId="7334D3DA" w14:textId="77777777" w:rsidR="007B75AA" w:rsidRPr="00B272B9" w:rsidRDefault="007B75AA" w:rsidP="007B75AA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4CB03553" w14:textId="453BD1E8" w:rsidR="007B75AA" w:rsidRDefault="007B75AA" w:rsidP="007B75AA">
      <w:pPr>
        <w:pStyle w:val="Heading3"/>
        <w:ind w:left="720" w:hanging="720"/>
        <w:rPr>
          <w:b w:val="0"/>
          <w:bCs w:val="0"/>
          <w:i/>
          <w:iCs/>
        </w:rPr>
      </w:pPr>
      <w:bookmarkStart w:id="16" w:name="_Toc36993434"/>
      <w:r w:rsidRPr="00B272B9">
        <w:rPr>
          <w:b w:val="0"/>
          <w:bCs w:val="0"/>
          <w:i/>
          <w:iCs/>
        </w:rPr>
        <w:lastRenderedPageBreak/>
        <w:t>2.</w:t>
      </w:r>
      <w:r>
        <w:rPr>
          <w:b w:val="0"/>
          <w:bCs w:val="0"/>
          <w:i/>
          <w:iCs/>
        </w:rPr>
        <w:t>4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Tasks Delegated and Acknowledged</w:t>
      </w:r>
      <w:bookmarkStart w:id="17" w:name="_GoBack"/>
      <w:bookmarkEnd w:id="16"/>
      <w:bookmarkEnd w:id="17"/>
    </w:p>
    <w:p w14:paraId="22F0838E" w14:textId="7C247B2A" w:rsidR="00C84C0F" w:rsidRPr="00C84C0F" w:rsidRDefault="00C84C0F" w:rsidP="00C84C0F">
      <w:pPr>
        <w:rPr>
          <w:i/>
          <w:iCs/>
        </w:rPr>
      </w:pPr>
      <w:r>
        <w:rPr>
          <w:i/>
          <w:iCs/>
        </w:rPr>
        <w:t xml:space="preserve">Tasks for a given week may not be acknowledged before the start of that week, 12am Monday EST. The file </w:t>
      </w:r>
      <w:r w:rsidRPr="00C84C0F">
        <w:rPr>
          <w:b/>
          <w:bCs/>
          <w:i/>
          <w:iCs/>
        </w:rPr>
        <w:t>Timeline.xlsx</w:t>
      </w:r>
      <w:r>
        <w:rPr>
          <w:i/>
          <w:iCs/>
        </w:rPr>
        <w:t xml:space="preserve"> has been made available to all team members using versioning tools.</w:t>
      </w:r>
      <w:r w:rsidR="00F60984">
        <w:rPr>
          <w:i/>
          <w:iCs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360"/>
        <w:gridCol w:w="1800"/>
        <w:gridCol w:w="360"/>
        <w:gridCol w:w="1800"/>
        <w:gridCol w:w="360"/>
        <w:gridCol w:w="1800"/>
        <w:gridCol w:w="360"/>
      </w:tblGrid>
      <w:tr w:rsidR="00E12EB2" w14:paraId="1BF5A8B0" w14:textId="77777777" w:rsidTr="00E57343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2EDF0" w14:textId="6B896851" w:rsidR="00E12EB2" w:rsidRDefault="00E12EB2" w:rsidP="00BB418E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18" w:name="_Toc36993435"/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Week#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F08D2" w14:textId="77777777" w:rsidR="00E12EB2" w:rsidRDefault="00E12EB2" w:rsidP="00BB418E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Justin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24B36" w14:textId="77777777" w:rsidR="00E12EB2" w:rsidRDefault="00E12EB2" w:rsidP="00BB418E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Marcus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C382D" w14:textId="77777777" w:rsidR="00E12EB2" w:rsidRDefault="00E12EB2" w:rsidP="00BB418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Zach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3DCDB" w14:textId="77777777" w:rsidR="00E12EB2" w:rsidRDefault="00E12EB2" w:rsidP="00BB418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David</w:t>
            </w:r>
          </w:p>
        </w:tc>
      </w:tr>
      <w:tr w:rsidR="00E12EB2" w14:paraId="44D3F770" w14:textId="77777777" w:rsidTr="00E57343">
        <w:trPr>
          <w:trHeight w:val="20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52395" w14:textId="6FDBEFC1" w:rsidR="00E12EB2" w:rsidRDefault="00E12EB2" w:rsidP="00C21EFA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2D515" w14:textId="762B411C" w:rsidR="00E12EB2" w:rsidRPr="00220C56" w:rsidRDefault="00220C56" w:rsidP="00220C56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Task and Acknowledgement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56B2E" w14:textId="4AA013DA" w:rsidR="00E12EB2" w:rsidRPr="00220C56" w:rsidRDefault="00220C56" w:rsidP="00220C56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DBAEB" w14:textId="20031D63" w:rsidR="00E12EB2" w:rsidRPr="00220C56" w:rsidRDefault="00220C56" w:rsidP="00220C56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8C946" w14:textId="08EFB930" w:rsidR="00E12EB2" w:rsidRPr="00220C56" w:rsidRDefault="00220C56" w:rsidP="00220C56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</w:tr>
      <w:tr w:rsidR="00CE61A9" w14:paraId="514A75DD" w14:textId="77777777" w:rsidTr="00220C56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8E7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851D7" w14:textId="633D9CD9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2B107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F869E4" w14:textId="3B5B48F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6F7CF" w14:textId="77777777" w:rsidR="00CE61A9" w:rsidRDefault="00CE61A9" w:rsidP="00CE61A9">
            <w:pPr>
              <w:spacing w:line="240" w:lineRule="auto"/>
              <w:ind w:right="30"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031FED" w14:textId="61D804DF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504DD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4ECA79B" w14:textId="119708D5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15227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BD5A" w14:textId="4C7C324A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CE61A9" w14:paraId="6A9934C2" w14:textId="77777777" w:rsidTr="00E57343">
        <w:trPr>
          <w:trHeight w:val="218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CB37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88D6E" w14:textId="41684ACB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7B4C7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Tools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3077010" w14:textId="4C0326F3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67768F3F" w14:textId="3BCD956C" w:rsidR="00CE61A9" w:rsidRPr="00CE61A9" w:rsidRDefault="00CE61A9" w:rsidP="00CE61A9">
            <w:pPr>
              <w:tabs>
                <w:tab w:val="left" w:pos="270"/>
                <w:tab w:val="right" w:pos="350"/>
              </w:tabs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4DC70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Desktop GUI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4A625F5E" w14:textId="1427E8DC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D9516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Database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3AF1802D" w14:textId="25AF3EF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F6754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Desktop GUI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5DCF0ED2" w14:textId="200F31A3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CE61A9" w14:paraId="42221687" w14:textId="77777777" w:rsidTr="00E57343">
        <w:trPr>
          <w:trHeight w:val="217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CB37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5DC14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8DA75" w14:textId="69ECDD80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5261A99F" w14:textId="77777777" w:rsidR="00CE61A9" w:rsidRPr="00CE61A9" w:rsidRDefault="00CE61A9" w:rsidP="00CE61A9">
            <w:pPr>
              <w:tabs>
                <w:tab w:val="left" w:pos="270"/>
                <w:tab w:val="right" w:pos="350"/>
              </w:tabs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B520EA" w14:textId="6F7AF332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D9D9D9" w:fill="D9D9D9"/>
          </w:tcPr>
          <w:p w14:paraId="4ABC76EA" w14:textId="77777777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ADAE8" w14:textId="381C22EB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761CBF55" w14:textId="7777777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523E7" w14:textId="5996D098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3C9F30DB" w14:textId="7777777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D5DB31A" w14:textId="77777777" w:rsidTr="00220C56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ED88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9EE24" w14:textId="7763A2BA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5CF81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91A0" w14:textId="6213B0E3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50CEE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C89F5" w14:textId="27C3969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5C7B7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45E1" w14:textId="5F43BC90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FF223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UML Diagram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CCB0" w14:textId="5C7BA18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38802218" w14:textId="77777777" w:rsidTr="00CE61A9">
        <w:trPr>
          <w:trHeight w:val="4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E9E583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CE0D0" w14:textId="3408B1A5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A091E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939427D" w14:textId="618C4CC5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35D67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4B86E5B" w14:textId="31858EC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E9244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26E74B1" w14:textId="50B38B29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6652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27FB020" w14:textId="3818A608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9721090" w14:textId="77777777" w:rsidTr="00E57343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88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8D327" w14:textId="5C2C77FB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FD708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Web UI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503E" w14:textId="5949C3F8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E6709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Report Generator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2288" w14:textId="6F99F524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41F2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Authenticator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1843C" w14:textId="070F740F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FAF83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Income Tracker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E0EB" w14:textId="1B0B476C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0D07CFA" w14:textId="77777777" w:rsidTr="00CE61A9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90CB7E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26857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98A08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999872F" w14:textId="10CBDA7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F7DE2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1E3C4AE" w14:textId="46F39ECA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0CBAC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9FD204E" w14:textId="1DF889F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1DB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ECD02B0" w14:textId="32AF8863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37A30DD7" w14:textId="77777777" w:rsidTr="00CE61A9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767FA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A9F53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9DAF" w14:textId="6A80B05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B365D" w14:textId="77777777" w:rsidR="00CE61A9" w:rsidRDefault="00CE61A9" w:rsidP="00CE61A9">
            <w:pPr>
              <w:spacing w:line="240" w:lineRule="auto"/>
              <w:ind w:right="30"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A47CC" w14:textId="18C32DA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EF75E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3573" w14:textId="74079D00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07176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C5C8A" w14:textId="2852CC3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0E7EEF42" w14:textId="0556D2E4" w:rsidR="007B75AA" w:rsidRPr="00B272B9" w:rsidRDefault="00C21EFA" w:rsidP="00070FD9">
      <w:pPr>
        <w:pStyle w:val="Heading3"/>
        <w:spacing w:before="240"/>
        <w:ind w:left="720" w:hanging="720"/>
        <w:rPr>
          <w:b w:val="0"/>
          <w:bCs w:val="0"/>
          <w:i/>
          <w:iCs/>
        </w:rPr>
      </w:pPr>
      <w:r w:rsidRPr="00B272B9">
        <w:rPr>
          <w:b w:val="0"/>
          <w:bCs w:val="0"/>
          <w:i/>
          <w:iCs/>
        </w:rPr>
        <w:t xml:space="preserve"> </w:t>
      </w:r>
      <w:r w:rsidR="007B75AA" w:rsidRPr="00B272B9">
        <w:rPr>
          <w:b w:val="0"/>
          <w:bCs w:val="0"/>
          <w:i/>
          <w:iCs/>
        </w:rPr>
        <w:t>2.</w:t>
      </w:r>
      <w:r w:rsidR="007B75AA">
        <w:rPr>
          <w:b w:val="0"/>
          <w:bCs w:val="0"/>
          <w:i/>
          <w:iCs/>
        </w:rPr>
        <w:t>4</w:t>
      </w:r>
      <w:r w:rsidR="007B75AA" w:rsidRPr="00B272B9">
        <w:rPr>
          <w:b w:val="0"/>
          <w:bCs w:val="0"/>
          <w:i/>
          <w:iCs/>
        </w:rPr>
        <w:t>.3</w:t>
      </w:r>
      <w:r w:rsidR="007B75AA" w:rsidRPr="00B272B9">
        <w:rPr>
          <w:b w:val="0"/>
          <w:bCs w:val="0"/>
          <w:i/>
          <w:iCs/>
        </w:rPr>
        <w:tab/>
      </w:r>
      <w:r w:rsidR="007B75AA">
        <w:rPr>
          <w:b w:val="0"/>
          <w:bCs w:val="0"/>
          <w:i/>
          <w:iCs/>
        </w:rPr>
        <w:t>Module Owners and Contact Info</w:t>
      </w:r>
      <w:bookmarkEnd w:id="18"/>
    </w:p>
    <w:p w14:paraId="36AD62CF" w14:textId="77777777" w:rsidR="007B75AA" w:rsidRPr="00B272B9" w:rsidRDefault="007B75AA" w:rsidP="007B75AA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76657555" w14:textId="3C748C8C" w:rsidR="00D37F0E" w:rsidRPr="00C31D30" w:rsidRDefault="00D37F0E" w:rsidP="00D37F0E">
      <w:pPr>
        <w:pStyle w:val="Heading2"/>
        <w:tabs>
          <w:tab w:val="left" w:pos="540"/>
        </w:tabs>
        <w:spacing w:before="240"/>
      </w:pPr>
      <w:bookmarkStart w:id="19" w:name="_Toc36993436"/>
      <w:r>
        <w:t>2.5</w:t>
      </w:r>
      <w:r>
        <w:tab/>
        <w:t>DELIVERABLES</w:t>
      </w:r>
      <w:bookmarkEnd w:id="19"/>
    </w:p>
    <w:p w14:paraId="2D533517" w14:textId="1A41DE71" w:rsidR="00D37F0E" w:rsidRDefault="00AB5B2F" w:rsidP="00D37F0E">
      <w:pPr>
        <w:pStyle w:val="NoSpacing"/>
      </w:pPr>
      <w:r>
        <w:t>What documents [test artifacts] are going to be produced at what time frames?</w:t>
      </w:r>
    </w:p>
    <w:p w14:paraId="6C288CE4" w14:textId="1C7F6131" w:rsidR="00D37F0E" w:rsidRPr="00B272B9" w:rsidRDefault="00D37F0E" w:rsidP="00D37F0E">
      <w:pPr>
        <w:pStyle w:val="Heading3"/>
        <w:ind w:left="720" w:hanging="720"/>
        <w:rPr>
          <w:b w:val="0"/>
          <w:bCs w:val="0"/>
          <w:i/>
          <w:iCs/>
        </w:rPr>
      </w:pPr>
      <w:bookmarkStart w:id="20" w:name="_Toc36993437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5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 w:rsidR="00AB5B2F">
        <w:rPr>
          <w:b w:val="0"/>
          <w:bCs w:val="0"/>
          <w:i/>
          <w:iCs/>
        </w:rPr>
        <w:t>Test Artifacts by</w:t>
      </w:r>
      <w:r>
        <w:rPr>
          <w:b w:val="0"/>
          <w:bCs w:val="0"/>
          <w:i/>
          <w:iCs/>
        </w:rPr>
        <w:t xml:space="preserve"> Time Frame</w:t>
      </w:r>
      <w:bookmarkEnd w:id="20"/>
    </w:p>
    <w:p w14:paraId="6AB2095A" w14:textId="006B95D6" w:rsidR="00D37F0E" w:rsidRPr="00B272B9" w:rsidRDefault="00AB5B2F" w:rsidP="00D37F0E">
      <w:pPr>
        <w:pStyle w:val="NoSpacing"/>
        <w:ind w:firstLine="720"/>
        <w:rPr>
          <w:i/>
          <w:iCs/>
        </w:rPr>
      </w:pPr>
      <w:r>
        <w:rPr>
          <w:i/>
          <w:iCs/>
        </w:rPr>
        <w:t>What can be expected from each document?</w:t>
      </w:r>
    </w:p>
    <w:p w14:paraId="1C50A430" w14:textId="5ADE4C90" w:rsidR="00FF7BF4" w:rsidRPr="00C31D30" w:rsidRDefault="00FF7BF4" w:rsidP="00FF7BF4">
      <w:pPr>
        <w:pStyle w:val="Heading2"/>
        <w:tabs>
          <w:tab w:val="left" w:pos="540"/>
        </w:tabs>
        <w:spacing w:before="240"/>
      </w:pPr>
      <w:bookmarkStart w:id="21" w:name="_Toc36993438"/>
      <w:r>
        <w:t>2.6</w:t>
      </w:r>
      <w:r>
        <w:tab/>
        <w:t>ENVIRONMENT</w:t>
      </w:r>
      <w:bookmarkEnd w:id="21"/>
    </w:p>
    <w:p w14:paraId="5CB779F6" w14:textId="77777777" w:rsidR="00FF7BF4" w:rsidRDefault="00FF7BF4" w:rsidP="00FF7BF4">
      <w:pPr>
        <w:pStyle w:val="NoSpacing"/>
      </w:pPr>
      <w:r>
        <w:t>All the conditions that need to hold true for us to be able to proceed successfully</w:t>
      </w:r>
    </w:p>
    <w:p w14:paraId="05CEC683" w14:textId="5907323C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2" w:name="_Toc36993439"/>
      <w:r w:rsidRPr="00B272B9">
        <w:rPr>
          <w:b w:val="0"/>
          <w:bCs w:val="0"/>
          <w:i/>
          <w:iCs/>
        </w:rPr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Environment Requirements</w:t>
      </w:r>
      <w:bookmarkEnd w:id="22"/>
    </w:p>
    <w:p w14:paraId="68A23188" w14:textId="77777777" w:rsidR="00FF7BF4" w:rsidRPr="00B272B9" w:rsidRDefault="00FF7BF4" w:rsidP="00FF7BF4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3153131C" w14:textId="355D9294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3" w:name="_Toc36993440"/>
      <w:r w:rsidRPr="00B272B9">
        <w:rPr>
          <w:b w:val="0"/>
          <w:bCs w:val="0"/>
          <w:i/>
          <w:iCs/>
        </w:rPr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Environment Testing Responsibilities</w:t>
      </w:r>
      <w:bookmarkEnd w:id="23"/>
    </w:p>
    <w:p w14:paraId="5B10F7CE" w14:textId="62AF65DC" w:rsidR="00FF7BF4" w:rsidRPr="00B272B9" w:rsidRDefault="00FF7BF4" w:rsidP="00FF7BF4">
      <w:pPr>
        <w:pStyle w:val="NoSpacing"/>
        <w:ind w:firstLine="720"/>
        <w:rPr>
          <w:i/>
          <w:iCs/>
        </w:rPr>
      </w:pPr>
      <w:r>
        <w:rPr>
          <w:i/>
          <w:iCs/>
        </w:rPr>
        <w:t>Who is going to be in charge?</w:t>
      </w:r>
    </w:p>
    <w:p w14:paraId="34FF837C" w14:textId="0EDF2A63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4" w:name="_Toc36993441"/>
      <w:r w:rsidRPr="00B272B9">
        <w:rPr>
          <w:b w:val="0"/>
          <w:bCs w:val="0"/>
          <w:i/>
          <w:iCs/>
        </w:rPr>
        <w:lastRenderedPageBreak/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.3</w:t>
      </w:r>
      <w:r w:rsidRPr="00B272B9">
        <w:rPr>
          <w:b w:val="0"/>
          <w:bCs w:val="0"/>
          <w:i/>
          <w:iCs/>
        </w:rPr>
        <w:tab/>
      </w:r>
      <w:r w:rsidR="00A05E28">
        <w:rPr>
          <w:b w:val="0"/>
          <w:bCs w:val="0"/>
          <w:i/>
          <w:iCs/>
        </w:rPr>
        <w:t>Contingency Plan</w:t>
      </w:r>
      <w:bookmarkEnd w:id="24"/>
    </w:p>
    <w:p w14:paraId="49640A3B" w14:textId="7A1A230F" w:rsidR="00FF7BF4" w:rsidRPr="00B272B9" w:rsidRDefault="00A05E28" w:rsidP="00FF7BF4">
      <w:pPr>
        <w:pStyle w:val="NoSpacing"/>
        <w:ind w:firstLine="720"/>
        <w:rPr>
          <w:i/>
          <w:iCs/>
        </w:rPr>
      </w:pPr>
      <w:r>
        <w:rPr>
          <w:i/>
          <w:iCs/>
        </w:rPr>
        <w:t>What to do in case of problems?</w:t>
      </w:r>
    </w:p>
    <w:p w14:paraId="0322C3CA" w14:textId="28A1D7C1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25" w:name="_Toc36993442"/>
      <w:r>
        <w:t>2.7</w:t>
      </w:r>
      <w:r>
        <w:tab/>
        <w:t>TOOLS</w:t>
      </w:r>
      <w:bookmarkEnd w:id="25"/>
    </w:p>
    <w:p w14:paraId="67BDBC13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74E51EBC" w14:textId="4D7FEAA6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6" w:name="_Toc36993443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Team Access</w:t>
      </w:r>
      <w:bookmarkEnd w:id="26"/>
    </w:p>
    <w:p w14:paraId="14D9107B" w14:textId="7067FCB6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 xml:space="preserve">Login </w:t>
      </w: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, JIRA for bug tracking</w:t>
      </w:r>
    </w:p>
    <w:p w14:paraId="6659EDA9" w14:textId="65B9176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7" w:name="_Toc36993444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Usage and Responsibilities</w:t>
      </w:r>
      <w:bookmarkEnd w:id="27"/>
    </w:p>
    <w:p w14:paraId="22FF6854" w14:textId="20417E8C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How to use JIRA?</w:t>
      </w:r>
    </w:p>
    <w:p w14:paraId="6FB20A5B" w14:textId="1C61E736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28" w:name="_Toc36993445"/>
      <w:r>
        <w:t>2.8</w:t>
      </w:r>
      <w:r>
        <w:tab/>
        <w:t>DEFECT MANAGEMENT</w:t>
      </w:r>
      <w:bookmarkEnd w:id="28"/>
    </w:p>
    <w:p w14:paraId="1C44409E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016FB51C" w14:textId="045F4DA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9" w:name="_Toc36993446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8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Defect Report Access</w:t>
      </w:r>
      <w:bookmarkEnd w:id="29"/>
    </w:p>
    <w:p w14:paraId="3583A021" w14:textId="77777777" w:rsidR="00A05E28" w:rsidRPr="00B272B9" w:rsidRDefault="00A05E28" w:rsidP="00A05E28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15A2EB3B" w14:textId="022B80B4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30" w:name="_Toc36993447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8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Usage and Responsibilities</w:t>
      </w:r>
      <w:bookmarkEnd w:id="30"/>
    </w:p>
    <w:p w14:paraId="26270230" w14:textId="4E303B0E" w:rsidR="00A05E28" w:rsidRPr="00B272B9" w:rsidRDefault="00A05E28" w:rsidP="00A05E28">
      <w:pPr>
        <w:pStyle w:val="NoSpacing"/>
        <w:ind w:firstLine="720"/>
        <w:rPr>
          <w:i/>
          <w:iCs/>
        </w:rPr>
      </w:pPr>
      <w:proofErr w:type="spellStart"/>
      <w:r>
        <w:rPr>
          <w:i/>
          <w:iCs/>
        </w:rPr>
        <w:t>Asdf</w:t>
      </w:r>
      <w:proofErr w:type="spellEnd"/>
    </w:p>
    <w:p w14:paraId="58F29065" w14:textId="2A8CE436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31" w:name="_Toc36993448"/>
      <w:r>
        <w:t>2.9</w:t>
      </w:r>
      <w:r>
        <w:tab/>
        <w:t>RISKS</w:t>
      </w:r>
      <w:bookmarkEnd w:id="31"/>
    </w:p>
    <w:p w14:paraId="6C9A4BEE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765FD01C" w14:textId="3E3B1A1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32" w:name="_Toc36993449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Risk Analysis</w:t>
      </w:r>
      <w:bookmarkEnd w:id="32"/>
    </w:p>
    <w:p w14:paraId="54BFBCAE" w14:textId="4CD7F7BB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List them here.</w:t>
      </w:r>
    </w:p>
    <w:p w14:paraId="5AB63873" w14:textId="70A97918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33" w:name="_Toc36993450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Risk Mitigation</w:t>
      </w:r>
      <w:bookmarkEnd w:id="33"/>
    </w:p>
    <w:p w14:paraId="0BAAEA24" w14:textId="77777777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List them here.</w:t>
      </w:r>
    </w:p>
    <w:p w14:paraId="7A1BA47C" w14:textId="75D24C01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34" w:name="_Toc36993451"/>
      <w:r>
        <w:t>2.10</w:t>
      </w:r>
      <w:r>
        <w:tab/>
        <w:t>EXIT CONDITIONS</w:t>
      </w:r>
      <w:bookmarkEnd w:id="34"/>
    </w:p>
    <w:p w14:paraId="1CEDCD1D" w14:textId="0DC74E3E" w:rsidR="00E81978" w:rsidRDefault="00A05E28" w:rsidP="00A05E28">
      <w:pPr>
        <w:pStyle w:val="NoSpacing"/>
      </w:pPr>
      <w:r>
        <w:t>When to stop testing</w:t>
      </w:r>
    </w:p>
    <w:p w14:paraId="32114E9B" w14:textId="5D015EFB" w:rsidR="00A05E28" w:rsidRDefault="00A05E28">
      <w:pPr>
        <w:rPr>
          <w:kern w:val="0"/>
        </w:rPr>
      </w:pPr>
      <w:r>
        <w:lastRenderedPageBreak/>
        <w:br w:type="page"/>
      </w:r>
    </w:p>
    <w:p w14:paraId="1C095022" w14:textId="664B88D4" w:rsidR="00A05E28" w:rsidRDefault="00A05E28" w:rsidP="00A05E28">
      <w:pPr>
        <w:pStyle w:val="Heading1"/>
      </w:pPr>
      <w:bookmarkStart w:id="35" w:name="_Toc36993452"/>
      <w:r>
        <w:lastRenderedPageBreak/>
        <w:t>SECTION 3. REFERENCES</w:t>
      </w:r>
      <w:bookmarkEnd w:id="35"/>
    </w:p>
    <w:p w14:paraId="3A98B82C" w14:textId="77777777" w:rsidR="000E4C6A" w:rsidRDefault="000E4C6A" w:rsidP="000E4C6A">
      <w:pPr>
        <w:pStyle w:val="Bibliography"/>
        <w:rPr>
          <w:noProof/>
        </w:rPr>
      </w:pPr>
      <w:r>
        <w:fldChar w:fldCharType="begin"/>
      </w:r>
      <w:r>
        <w:instrText xml:space="preserve"> BIBLIOGRAPHY </w:instrText>
      </w:r>
      <w:r>
        <w:fldChar w:fldCharType="separate"/>
      </w:r>
      <w:r>
        <w:rPr>
          <w:noProof/>
        </w:rPr>
        <w:t xml:space="preserve">Last Name, F. M. (Year). Article Title. </w:t>
      </w:r>
      <w:r>
        <w:rPr>
          <w:i/>
          <w:iCs/>
          <w:noProof/>
        </w:rPr>
        <w:t>Journal Title</w:t>
      </w:r>
      <w:r>
        <w:rPr>
          <w:noProof/>
        </w:rPr>
        <w:t>, Pages From - To.</w:t>
      </w:r>
    </w:p>
    <w:p w14:paraId="0FDE4328" w14:textId="77777777" w:rsidR="000E4C6A" w:rsidRDefault="000E4C6A" w:rsidP="000E4C6A">
      <w:pPr>
        <w:pStyle w:val="Bibliography"/>
        <w:rPr>
          <w:noProof/>
        </w:rPr>
      </w:pPr>
      <w:r>
        <w:rPr>
          <w:noProof/>
        </w:rPr>
        <w:t xml:space="preserve">Last Name, F. M. (Year). </w:t>
      </w:r>
      <w:r>
        <w:rPr>
          <w:i/>
          <w:iCs/>
          <w:noProof/>
        </w:rPr>
        <w:t>Book Title.</w:t>
      </w:r>
      <w:r>
        <w:rPr>
          <w:noProof/>
        </w:rPr>
        <w:t xml:space="preserve"> City Name: Publisher Name.</w:t>
      </w:r>
      <w:r>
        <w:rPr>
          <w:b/>
          <w:bCs/>
          <w:noProof/>
        </w:rPr>
        <w:fldChar w:fldCharType="end"/>
      </w:r>
    </w:p>
    <w:p w14:paraId="18A5B8C0" w14:textId="77777777" w:rsidR="00A05E28" w:rsidRDefault="00A05E28" w:rsidP="00A05E28">
      <w:pPr>
        <w:pStyle w:val="NoSpacing"/>
      </w:pPr>
    </w:p>
    <w:sectPr w:rsidR="00A05E28" w:rsidSect="00AA1235">
      <w:headerReference w:type="default" r:id="rId8"/>
      <w:foot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C24C" w14:textId="77777777" w:rsidR="00D76A1A" w:rsidRDefault="00D76A1A">
      <w:pPr>
        <w:spacing w:line="240" w:lineRule="auto"/>
      </w:pPr>
      <w:r>
        <w:separator/>
      </w:r>
    </w:p>
    <w:p w14:paraId="20D9B62D" w14:textId="77777777" w:rsidR="00D76A1A" w:rsidRDefault="00D76A1A"/>
  </w:endnote>
  <w:endnote w:type="continuationSeparator" w:id="0">
    <w:p w14:paraId="28557507" w14:textId="77777777" w:rsidR="00D76A1A" w:rsidRDefault="00D76A1A">
      <w:pPr>
        <w:spacing w:line="240" w:lineRule="auto"/>
      </w:pPr>
      <w:r>
        <w:continuationSeparator/>
      </w:r>
    </w:p>
    <w:p w14:paraId="71775566" w14:textId="77777777" w:rsidR="00D76A1A" w:rsidRDefault="00D76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67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C965" w14:textId="75C9F7E3" w:rsidR="00C21EFA" w:rsidRDefault="00C21E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EF330" w14:textId="77777777" w:rsidR="00C21EFA" w:rsidRDefault="00C21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82DD" w14:textId="77777777" w:rsidR="00D76A1A" w:rsidRDefault="00D76A1A">
      <w:pPr>
        <w:spacing w:line="240" w:lineRule="auto"/>
      </w:pPr>
      <w:r>
        <w:separator/>
      </w:r>
    </w:p>
    <w:p w14:paraId="57713665" w14:textId="77777777" w:rsidR="00D76A1A" w:rsidRDefault="00D76A1A"/>
  </w:footnote>
  <w:footnote w:type="continuationSeparator" w:id="0">
    <w:p w14:paraId="23441BC5" w14:textId="77777777" w:rsidR="00D76A1A" w:rsidRDefault="00D76A1A">
      <w:pPr>
        <w:spacing w:line="240" w:lineRule="auto"/>
      </w:pPr>
      <w:r>
        <w:continuationSeparator/>
      </w:r>
    </w:p>
    <w:p w14:paraId="06EA11C9" w14:textId="77777777" w:rsidR="00D76A1A" w:rsidRDefault="00D76A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EE53B" w14:textId="25ABC5CA" w:rsidR="00C21EFA" w:rsidRPr="00B65319" w:rsidRDefault="00C21EFA" w:rsidP="00B65319">
    <w:pPr>
      <w:pStyle w:val="Header"/>
      <w:rPr>
        <w:rStyle w:val="Strong"/>
        <w:caps w:val="0"/>
      </w:rPr>
    </w:pPr>
    <w:r>
      <w:t>PFM Project Plan</w:t>
    </w:r>
  </w:p>
  <w:p w14:paraId="781F143E" w14:textId="54818A99" w:rsidR="00C21EFA" w:rsidRPr="00B65319" w:rsidRDefault="00C21EFA" w:rsidP="00B6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45BC" w14:textId="769B2FC7" w:rsidR="00C21EFA" w:rsidRPr="00B65319" w:rsidRDefault="00C21EFA">
    <w:pPr>
      <w:pStyle w:val="Header"/>
      <w:rPr>
        <w:rStyle w:val="Strong"/>
        <w:caps w:val="0"/>
      </w:rPr>
    </w:pPr>
    <w:r>
      <w:t>PFM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6B51A2"/>
    <w:multiLevelType w:val="multilevel"/>
    <w:tmpl w:val="CB8C42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1" w15:restartNumberingAfterBreak="0">
    <w:nsid w:val="0DEE1BCE"/>
    <w:multiLevelType w:val="multilevel"/>
    <w:tmpl w:val="C3122A4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2" w15:restartNumberingAfterBreak="0">
    <w:nsid w:val="0ED41111"/>
    <w:multiLevelType w:val="multilevel"/>
    <w:tmpl w:val="F482A7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3" w15:restartNumberingAfterBreak="0">
    <w:nsid w:val="26414F0D"/>
    <w:multiLevelType w:val="multilevel"/>
    <w:tmpl w:val="C3122A4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596CE5"/>
    <w:multiLevelType w:val="multilevel"/>
    <w:tmpl w:val="CB8C42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7"/>
  </w:num>
  <w:num w:numId="16">
    <w:abstractNumId w:val="11"/>
  </w:num>
  <w:num w:numId="17">
    <w:abstractNumId w:val="13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23"/>
    <w:rsid w:val="0003269E"/>
    <w:rsid w:val="0005575E"/>
    <w:rsid w:val="00070FD9"/>
    <w:rsid w:val="00084460"/>
    <w:rsid w:val="000D1014"/>
    <w:rsid w:val="000D3F41"/>
    <w:rsid w:val="000D6715"/>
    <w:rsid w:val="000E4C6A"/>
    <w:rsid w:val="000F5C35"/>
    <w:rsid w:val="001136D9"/>
    <w:rsid w:val="00127343"/>
    <w:rsid w:val="00145D38"/>
    <w:rsid w:val="00156602"/>
    <w:rsid w:val="00190C26"/>
    <w:rsid w:val="00220C56"/>
    <w:rsid w:val="002536BF"/>
    <w:rsid w:val="00262848"/>
    <w:rsid w:val="0027251C"/>
    <w:rsid w:val="00291FBC"/>
    <w:rsid w:val="002F7780"/>
    <w:rsid w:val="0030070C"/>
    <w:rsid w:val="003311F7"/>
    <w:rsid w:val="00355DCA"/>
    <w:rsid w:val="003615D0"/>
    <w:rsid w:val="00382172"/>
    <w:rsid w:val="003C167F"/>
    <w:rsid w:val="00410857"/>
    <w:rsid w:val="00430F6B"/>
    <w:rsid w:val="00454E2F"/>
    <w:rsid w:val="004577D5"/>
    <w:rsid w:val="004679F6"/>
    <w:rsid w:val="004C301A"/>
    <w:rsid w:val="004D61D4"/>
    <w:rsid w:val="0054294A"/>
    <w:rsid w:val="00551A02"/>
    <w:rsid w:val="005534FA"/>
    <w:rsid w:val="005644F8"/>
    <w:rsid w:val="00587B6D"/>
    <w:rsid w:val="005C3923"/>
    <w:rsid w:val="005D3A03"/>
    <w:rsid w:val="00610351"/>
    <w:rsid w:val="006124C6"/>
    <w:rsid w:val="006151EF"/>
    <w:rsid w:val="00651F98"/>
    <w:rsid w:val="00671E3A"/>
    <w:rsid w:val="00682110"/>
    <w:rsid w:val="006B0B59"/>
    <w:rsid w:val="006D5312"/>
    <w:rsid w:val="006F53AF"/>
    <w:rsid w:val="006F7981"/>
    <w:rsid w:val="00725A1D"/>
    <w:rsid w:val="00780EF6"/>
    <w:rsid w:val="007B75AA"/>
    <w:rsid w:val="007C057C"/>
    <w:rsid w:val="007F29D1"/>
    <w:rsid w:val="008002C0"/>
    <w:rsid w:val="00871E05"/>
    <w:rsid w:val="00897B0E"/>
    <w:rsid w:val="008B70B6"/>
    <w:rsid w:val="008C5323"/>
    <w:rsid w:val="008D0B73"/>
    <w:rsid w:val="0092576E"/>
    <w:rsid w:val="009A6A3B"/>
    <w:rsid w:val="009D02D2"/>
    <w:rsid w:val="00A05E28"/>
    <w:rsid w:val="00A7036D"/>
    <w:rsid w:val="00A81CB4"/>
    <w:rsid w:val="00AA0CBE"/>
    <w:rsid w:val="00AA1235"/>
    <w:rsid w:val="00AB5B2F"/>
    <w:rsid w:val="00AE3921"/>
    <w:rsid w:val="00B06EAE"/>
    <w:rsid w:val="00B070EC"/>
    <w:rsid w:val="00B272B9"/>
    <w:rsid w:val="00B448B2"/>
    <w:rsid w:val="00B65319"/>
    <w:rsid w:val="00B823AA"/>
    <w:rsid w:val="00B93D0A"/>
    <w:rsid w:val="00BA45DB"/>
    <w:rsid w:val="00BA4617"/>
    <w:rsid w:val="00BB2469"/>
    <w:rsid w:val="00BB418E"/>
    <w:rsid w:val="00BE65B5"/>
    <w:rsid w:val="00BF4184"/>
    <w:rsid w:val="00C0601E"/>
    <w:rsid w:val="00C0730D"/>
    <w:rsid w:val="00C21EFA"/>
    <w:rsid w:val="00C31D30"/>
    <w:rsid w:val="00C6626B"/>
    <w:rsid w:val="00C84C0F"/>
    <w:rsid w:val="00CC3312"/>
    <w:rsid w:val="00CD6E39"/>
    <w:rsid w:val="00CE61A9"/>
    <w:rsid w:val="00CF6E91"/>
    <w:rsid w:val="00D04EBF"/>
    <w:rsid w:val="00D06A6A"/>
    <w:rsid w:val="00D37F0E"/>
    <w:rsid w:val="00D442B8"/>
    <w:rsid w:val="00D76A1A"/>
    <w:rsid w:val="00D85B68"/>
    <w:rsid w:val="00D97209"/>
    <w:rsid w:val="00DD339C"/>
    <w:rsid w:val="00DF4DF7"/>
    <w:rsid w:val="00E12EB2"/>
    <w:rsid w:val="00E3606B"/>
    <w:rsid w:val="00E57343"/>
    <w:rsid w:val="00E6004D"/>
    <w:rsid w:val="00E7287F"/>
    <w:rsid w:val="00E81978"/>
    <w:rsid w:val="00EC74FE"/>
    <w:rsid w:val="00EF294C"/>
    <w:rsid w:val="00F379B7"/>
    <w:rsid w:val="00F45003"/>
    <w:rsid w:val="00F525FA"/>
    <w:rsid w:val="00F60984"/>
    <w:rsid w:val="00F642EA"/>
    <w:rsid w:val="00F72E79"/>
    <w:rsid w:val="00F81D07"/>
    <w:rsid w:val="00F90282"/>
    <w:rsid w:val="00FD34B3"/>
    <w:rsid w:val="00FF2002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B215"/>
  <w15:chartTrackingRefBased/>
  <w15:docId w15:val="{49D280E4-CF45-4DCE-A725-98BECB26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B06EAE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06EAE"/>
    <w:pPr>
      <w:tabs>
        <w:tab w:val="left" w:pos="1680"/>
        <w:tab w:val="right" w:leader="dot" w:pos="9350"/>
      </w:tabs>
      <w:spacing w:after="100" w:line="240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B06EAE"/>
    <w:pPr>
      <w:tabs>
        <w:tab w:val="left" w:pos="1920"/>
        <w:tab w:val="right" w:leader="dot" w:pos="9350"/>
      </w:tabs>
      <w:spacing w:after="100" w:line="240" w:lineRule="auto"/>
      <w:ind w:left="475"/>
    </w:pPr>
  </w:style>
  <w:style w:type="character" w:styleId="Hyperlink">
    <w:name w:val="Hyperlink"/>
    <w:basedOn w:val="DefaultParagraphFont"/>
    <w:uiPriority w:val="99"/>
    <w:unhideWhenUsed/>
    <w:rsid w:val="00AA123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t\AppData\Local\Microsoft\Office\16.0\DTS\en-US%7b83677858-50AF-4DEF-9015-65BB08961DB9%7d\%7bD729012D-CE1A-4D8C-8106-933C6DD6086E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35C453373C4BC8AA3C4B7519DF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54A4-78D0-4E71-A822-DCAD25F10C49}"/>
      </w:docPartPr>
      <w:docPartBody>
        <w:p w:rsidR="00D56DF9" w:rsidRDefault="00CE49F6">
          <w:pPr>
            <w:pStyle w:val="FA35C453373C4BC8AA3C4B7519DFA4F2"/>
          </w:pPr>
          <w:r>
            <w:t>[Title Here, up to 12 Words, on One to Two Lines]</w:t>
          </w:r>
        </w:p>
      </w:docPartBody>
    </w:docPart>
    <w:docPart>
      <w:docPartPr>
        <w:name w:val="D8F2E22A100A49D6BE701629921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4EA66-E168-4625-B3C5-8359A2DC3FD3}"/>
      </w:docPartPr>
      <w:docPartBody>
        <w:p w:rsidR="00D56DF9" w:rsidRDefault="00CE49F6">
          <w:pPr>
            <w:pStyle w:val="D8F2E22A100A49D6BE701629921A0EB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E"/>
    <w:rsid w:val="00395F5E"/>
    <w:rsid w:val="00752477"/>
    <w:rsid w:val="00B51643"/>
    <w:rsid w:val="00CE49F6"/>
    <w:rsid w:val="00D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5C453373C4BC8AA3C4B7519DFA4F2">
    <w:name w:val="FA35C453373C4BC8AA3C4B7519DFA4F2"/>
  </w:style>
  <w:style w:type="paragraph" w:customStyle="1" w:styleId="C50EDB2048574D5A8556AF300C9ED846">
    <w:name w:val="C50EDB2048574D5A8556AF300C9ED846"/>
  </w:style>
  <w:style w:type="paragraph" w:customStyle="1" w:styleId="91FBA61596DC4A519B02761D7D6801C9">
    <w:name w:val="91FBA61596DC4A519B02761D7D6801C9"/>
  </w:style>
  <w:style w:type="paragraph" w:customStyle="1" w:styleId="5B0C9910BFE142A1B72BE23FC03D5370">
    <w:name w:val="5B0C9910BFE142A1B72BE23FC03D5370"/>
  </w:style>
  <w:style w:type="paragraph" w:customStyle="1" w:styleId="301D09086FB242198F32A0E4CEFF813C">
    <w:name w:val="301D09086FB242198F32A0E4CEFF813C"/>
  </w:style>
  <w:style w:type="paragraph" w:customStyle="1" w:styleId="EC9DC8E3C3664DB9AC2E13777E780CDD">
    <w:name w:val="EC9DC8E3C3664DB9AC2E13777E780CD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3C63DE4D364E81884D1A1BEB9CBEEC">
    <w:name w:val="2B3C63DE4D364E81884D1A1BEB9CBEEC"/>
  </w:style>
  <w:style w:type="paragraph" w:customStyle="1" w:styleId="A3FBEF13F3FC40D3B72D0830F838BB06">
    <w:name w:val="A3FBEF13F3FC40D3B72D0830F838BB06"/>
  </w:style>
  <w:style w:type="paragraph" w:customStyle="1" w:styleId="D8F2E22A100A49D6BE701629921A0EB4">
    <w:name w:val="D8F2E22A100A49D6BE701629921A0EB4"/>
  </w:style>
  <w:style w:type="paragraph" w:customStyle="1" w:styleId="3A5208F8C16E43E5ACB61D4103730312">
    <w:name w:val="3A5208F8C16E43E5ACB61D4103730312"/>
  </w:style>
  <w:style w:type="paragraph" w:customStyle="1" w:styleId="E8AF09A71C8E4303977D2ABC14C025EC">
    <w:name w:val="E8AF09A71C8E4303977D2ABC14C025EC"/>
  </w:style>
  <w:style w:type="paragraph" w:customStyle="1" w:styleId="15EAB9889B94447D84CFB2992E4CE798">
    <w:name w:val="15EAB9889B94447D84CFB2992E4CE798"/>
  </w:style>
  <w:style w:type="paragraph" w:customStyle="1" w:styleId="1FF333B1040E419185F32A5630A166FE">
    <w:name w:val="1FF333B1040E419185F32A5630A166FE"/>
  </w:style>
  <w:style w:type="paragraph" w:customStyle="1" w:styleId="FA33D573FF9A4D5E8DEEEFF154C87A54">
    <w:name w:val="FA33D573FF9A4D5E8DEEEFF154C87A54"/>
  </w:style>
  <w:style w:type="paragraph" w:customStyle="1" w:styleId="B85E89FCCED34524A6A0718D86DAFC32">
    <w:name w:val="B85E89FCCED34524A6A0718D86DAFC32"/>
  </w:style>
  <w:style w:type="paragraph" w:customStyle="1" w:styleId="BD270754D57C434988057ACD397A239C">
    <w:name w:val="BD270754D57C434988057ACD397A239C"/>
  </w:style>
  <w:style w:type="paragraph" w:customStyle="1" w:styleId="C0156DD02CB042FFB565EB8969229C27">
    <w:name w:val="C0156DD02CB042FFB565EB8969229C27"/>
  </w:style>
  <w:style w:type="paragraph" w:customStyle="1" w:styleId="E53BFE554F2D4C72820C717FB73A0D96">
    <w:name w:val="E53BFE554F2D4C72820C717FB73A0D96"/>
  </w:style>
  <w:style w:type="paragraph" w:customStyle="1" w:styleId="10C3A462F55545CA909BB4201A004835">
    <w:name w:val="10C3A462F55545CA909BB4201A004835"/>
  </w:style>
  <w:style w:type="paragraph" w:customStyle="1" w:styleId="CF7675BC1D8D47C1893ABBEB6226D274">
    <w:name w:val="CF7675BC1D8D47C1893ABBEB6226D274"/>
  </w:style>
  <w:style w:type="paragraph" w:customStyle="1" w:styleId="8416AD3ED56042969212CD0942471971">
    <w:name w:val="8416AD3ED56042969212CD0942471971"/>
  </w:style>
  <w:style w:type="paragraph" w:customStyle="1" w:styleId="DDF00F8EF4BF4931A89DEB629FB37369">
    <w:name w:val="DDF00F8EF4BF4931A89DEB629FB37369"/>
  </w:style>
  <w:style w:type="paragraph" w:customStyle="1" w:styleId="1EB1D71C9B85499EA6313CB8670E4B27">
    <w:name w:val="1EB1D71C9B85499EA6313CB8670E4B27"/>
  </w:style>
  <w:style w:type="paragraph" w:customStyle="1" w:styleId="00338BBC761049AB8D9D3F4A52A086E5">
    <w:name w:val="00338BBC761049AB8D9D3F4A52A086E5"/>
  </w:style>
  <w:style w:type="paragraph" w:customStyle="1" w:styleId="D9662132ED7A40A99ACB18437B9D66A7">
    <w:name w:val="D9662132ED7A40A99ACB18437B9D66A7"/>
  </w:style>
  <w:style w:type="paragraph" w:customStyle="1" w:styleId="546D93D84B3748DF9575EFC2960D284B">
    <w:name w:val="546D93D84B3748DF9575EFC2960D284B"/>
  </w:style>
  <w:style w:type="paragraph" w:customStyle="1" w:styleId="64CCE4CB3A104200A2DCAB57177C1C8A">
    <w:name w:val="64CCE4CB3A104200A2DCAB57177C1C8A"/>
  </w:style>
  <w:style w:type="paragraph" w:customStyle="1" w:styleId="EA74B36A88514FC6B17A70B568DDB0A9">
    <w:name w:val="EA74B36A88514FC6B17A70B568DDB0A9"/>
  </w:style>
  <w:style w:type="paragraph" w:customStyle="1" w:styleId="604E52F0F779447F9E465F1C255416C4">
    <w:name w:val="604E52F0F779447F9E465F1C255416C4"/>
  </w:style>
  <w:style w:type="paragraph" w:customStyle="1" w:styleId="9326D97BB28E486AB13EB4103536C136">
    <w:name w:val="9326D97BB28E486AB13EB4103536C136"/>
  </w:style>
  <w:style w:type="paragraph" w:customStyle="1" w:styleId="37BFEC19532442E3966282647867C781">
    <w:name w:val="37BFEC19532442E3966282647867C781"/>
  </w:style>
  <w:style w:type="paragraph" w:customStyle="1" w:styleId="D99CF0C04E2D45B3AD92C7F0E53A6688">
    <w:name w:val="D99CF0C04E2D45B3AD92C7F0E53A6688"/>
  </w:style>
  <w:style w:type="paragraph" w:customStyle="1" w:styleId="4AEC7E4B885F4555892B39618690BE33">
    <w:name w:val="4AEC7E4B885F4555892B39618690BE33"/>
  </w:style>
  <w:style w:type="paragraph" w:customStyle="1" w:styleId="44736F60A31549DBB63327100A6AE24E">
    <w:name w:val="44736F60A31549DBB63327100A6AE24E"/>
  </w:style>
  <w:style w:type="paragraph" w:customStyle="1" w:styleId="17AFFD72B61C4097884FB81F29A8D1BF">
    <w:name w:val="17AFFD72B61C4097884FB81F29A8D1BF"/>
  </w:style>
  <w:style w:type="paragraph" w:customStyle="1" w:styleId="4D6DF6E16D624D9582BA63B2B626438A">
    <w:name w:val="4D6DF6E16D624D9582BA63B2B626438A"/>
  </w:style>
  <w:style w:type="paragraph" w:customStyle="1" w:styleId="EB70AD948A984B3CA20CA7D077F33DE9">
    <w:name w:val="EB70AD948A984B3CA20CA7D077F33DE9"/>
  </w:style>
  <w:style w:type="paragraph" w:customStyle="1" w:styleId="062D5DF8A6F4481FB406F35568840EB6">
    <w:name w:val="062D5DF8A6F4481FB406F35568840EB6"/>
  </w:style>
  <w:style w:type="paragraph" w:customStyle="1" w:styleId="ED90D178A04842539FC60CECC0A4E6CE">
    <w:name w:val="ED90D178A04842539FC60CECC0A4E6CE"/>
  </w:style>
  <w:style w:type="paragraph" w:customStyle="1" w:styleId="50F0C0939CF04EEBA438BE8A6B3F6E78">
    <w:name w:val="50F0C0939CF04EEBA438BE8A6B3F6E78"/>
  </w:style>
  <w:style w:type="paragraph" w:customStyle="1" w:styleId="B2E236D46DC748FB82A95B62BB80F50F">
    <w:name w:val="B2E236D46DC748FB82A95B62BB80F50F"/>
  </w:style>
  <w:style w:type="paragraph" w:customStyle="1" w:styleId="8CC22322C2104AF99764B223B88EA483">
    <w:name w:val="8CC22322C2104AF99764B223B88EA483"/>
  </w:style>
  <w:style w:type="paragraph" w:customStyle="1" w:styleId="7993D7B02C994957AB7E003461D31ADF">
    <w:name w:val="7993D7B02C994957AB7E003461D31ADF"/>
  </w:style>
  <w:style w:type="paragraph" w:customStyle="1" w:styleId="D5D008B939C0476388B21FE6D4BB3DCB">
    <w:name w:val="D5D008B939C0476388B21FE6D4BB3DCB"/>
  </w:style>
  <w:style w:type="paragraph" w:customStyle="1" w:styleId="368AFF8BBC284F3AA14F0594BDF253C3">
    <w:name w:val="368AFF8BBC284F3AA14F0594BDF253C3"/>
  </w:style>
  <w:style w:type="paragraph" w:customStyle="1" w:styleId="3F12AFD0077B40458BBACA155859C8E8">
    <w:name w:val="3F12AFD0077B40458BBACA155859C8E8"/>
  </w:style>
  <w:style w:type="paragraph" w:customStyle="1" w:styleId="B8BD0A11936A473ABAE92B323B5839DA">
    <w:name w:val="B8BD0A11936A473ABAE92B323B5839DA"/>
  </w:style>
  <w:style w:type="paragraph" w:customStyle="1" w:styleId="BB3688139780456FBC875BF72B5B0E59">
    <w:name w:val="BB3688139780456FBC875BF72B5B0E59"/>
  </w:style>
  <w:style w:type="paragraph" w:customStyle="1" w:styleId="B554F1B23DC248BB8463581BB59CFC30">
    <w:name w:val="B554F1B23DC248BB8463581BB59CFC30"/>
  </w:style>
  <w:style w:type="paragraph" w:customStyle="1" w:styleId="1875BA95C417444CA2E46CDB870D0811">
    <w:name w:val="1875BA95C417444CA2E46CDB870D0811"/>
  </w:style>
  <w:style w:type="paragraph" w:customStyle="1" w:styleId="8C22B79059F548B987DEFB2ECF816948">
    <w:name w:val="8C22B79059F548B987DEFB2ECF816948"/>
  </w:style>
  <w:style w:type="paragraph" w:customStyle="1" w:styleId="ECC920BDC18A454EA2E92B2FCED68F5A">
    <w:name w:val="ECC920BDC18A454EA2E92B2FCED68F5A"/>
  </w:style>
  <w:style w:type="paragraph" w:customStyle="1" w:styleId="E6F382871B3641B2B67F165C3CDA4219">
    <w:name w:val="E6F382871B3641B2B67F165C3CDA4219"/>
  </w:style>
  <w:style w:type="paragraph" w:customStyle="1" w:styleId="80F71BA0258E4C8C81552D321BF6E3F4">
    <w:name w:val="80F71BA0258E4C8C81552D321BF6E3F4"/>
  </w:style>
  <w:style w:type="paragraph" w:customStyle="1" w:styleId="FB1F56A9A3A34B81A46B198B24C0B653">
    <w:name w:val="FB1F56A9A3A34B81A46B198B24C0B653"/>
  </w:style>
  <w:style w:type="paragraph" w:customStyle="1" w:styleId="193247817A7B4491844D43393B9EAF58">
    <w:name w:val="193247817A7B4491844D43393B9EAF58"/>
  </w:style>
  <w:style w:type="paragraph" w:customStyle="1" w:styleId="6F7E9A5AE7F349A49294A1B15DF5F5F0">
    <w:name w:val="6F7E9A5AE7F349A49294A1B15DF5F5F0"/>
  </w:style>
  <w:style w:type="paragraph" w:customStyle="1" w:styleId="06EBCD17680F4FC0824075A58076E7B0">
    <w:name w:val="06EBCD17680F4FC0824075A58076E7B0"/>
  </w:style>
  <w:style w:type="paragraph" w:customStyle="1" w:styleId="A9AFD4EB658348ADBAB8E5BBFB24C104">
    <w:name w:val="A9AFD4EB658348ADBAB8E5BBFB24C104"/>
  </w:style>
  <w:style w:type="paragraph" w:customStyle="1" w:styleId="876D3FB91D534D97ADBDC7EA01690C83">
    <w:name w:val="876D3FB91D534D97ADBDC7EA01690C83"/>
  </w:style>
  <w:style w:type="paragraph" w:customStyle="1" w:styleId="09179208BB7C4697A3E7D84CFBD59485">
    <w:name w:val="09179208BB7C4697A3E7D84CFBD59485"/>
  </w:style>
  <w:style w:type="paragraph" w:customStyle="1" w:styleId="68635A9B20134E0F83BA201BCBA20450">
    <w:name w:val="68635A9B20134E0F83BA201BCBA20450"/>
  </w:style>
  <w:style w:type="paragraph" w:customStyle="1" w:styleId="0193FC3932594CB3AEF0C56A07A0A448">
    <w:name w:val="0193FC3932594CB3AEF0C56A07A0A448"/>
  </w:style>
  <w:style w:type="paragraph" w:customStyle="1" w:styleId="CDF00787C9B749BC8C42CA3C4E11496C">
    <w:name w:val="CDF00787C9B749BC8C42CA3C4E11496C"/>
    <w:rsid w:val="00395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7B54BFE-3B4C-47B9-8408-3BBA1897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{D729012D-CE1A-4D8C-8106-933C6DD6086E}tf03982351.dotx</Template>
  <TotalTime>171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Financial Manager User’s Guide and Test Plan</vt:lpstr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Financial Manager User’s Guide and Test Plan</dc:title>
  <dc:subject/>
  <dc:creator>omt</dc:creator>
  <cp:keywords/>
  <dc:description/>
  <cp:lastModifiedBy>omt</cp:lastModifiedBy>
  <cp:revision>28</cp:revision>
  <dcterms:created xsi:type="dcterms:W3CDTF">2020-04-05T19:22:00Z</dcterms:created>
  <dcterms:modified xsi:type="dcterms:W3CDTF">2020-04-05T22:17:00Z</dcterms:modified>
</cp:coreProperties>
</file>