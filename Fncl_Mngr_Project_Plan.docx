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C70D5" w14:textId="6FBFFE5A" w:rsidR="00E81978" w:rsidRDefault="00084460">
      <w:pPr>
        <w:pStyle w:val="Title"/>
      </w:pPr>
      <w:sdt>
        <w:sdtPr>
          <w:alias w:val="Title:"/>
          <w:tag w:val="Title:"/>
          <w:id w:val="726351117"/>
          <w:placeholder>
            <w:docPart w:val="FA35C453373C4BC8AA3C4B7519DFA4F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B70B6">
            <w:t>Personal Financial Manager Project Management Plan</w:t>
          </w:r>
        </w:sdtContent>
      </w:sdt>
    </w:p>
    <w:p w14:paraId="60B16EEC" w14:textId="1D6F0FA9" w:rsidR="00B823AA" w:rsidRDefault="00B65319" w:rsidP="00B823AA">
      <w:pPr>
        <w:pStyle w:val="Title2"/>
      </w:pPr>
      <w:r>
        <w:t>D. Weissenberger, J. Doan, M. Maibach, Z. Smith</w:t>
      </w:r>
    </w:p>
    <w:p w14:paraId="11F941E2" w14:textId="27D15587" w:rsidR="00E81978" w:rsidRDefault="00B65319" w:rsidP="00B823AA">
      <w:pPr>
        <w:pStyle w:val="Title2"/>
      </w:pPr>
      <w:r>
        <w:t xml:space="preserve">University of Maryland Global College – CMSC 495 – 24416 </w:t>
      </w:r>
    </w:p>
    <w:p w14:paraId="22612F07" w14:textId="6C86608B" w:rsidR="00E81978" w:rsidRDefault="00E81978">
      <w:pPr>
        <w:pStyle w:val="Title"/>
      </w:pPr>
    </w:p>
    <w:p w14:paraId="0555F4AA" w14:textId="6ABF2FCC" w:rsidR="00E81978" w:rsidRDefault="00E81978" w:rsidP="00B823AA">
      <w:pPr>
        <w:pStyle w:val="Title2"/>
      </w:pPr>
    </w:p>
    <w:p w14:paraId="4D97DE6C" w14:textId="60A70B85" w:rsidR="00E81978" w:rsidRPr="00F90282" w:rsidRDefault="00DF4DF7">
      <w:pPr>
        <w:pStyle w:val="SectionTitle"/>
        <w:rPr>
          <w:b/>
          <w:bCs/>
        </w:rPr>
      </w:pPr>
      <w:bookmarkStart w:id="0" w:name="_Toc36407070"/>
      <w:r>
        <w:rPr>
          <w:b/>
          <w:bCs/>
        </w:rPr>
        <w:lastRenderedPageBreak/>
        <w:t>PREFACE</w:t>
      </w:r>
      <w:bookmarkEnd w:id="0"/>
    </w:p>
    <w:p w14:paraId="5FC4AEB8" w14:textId="5A0B7A0C" w:rsidR="00F90282" w:rsidRDefault="00F90282" w:rsidP="00F90282">
      <w:r>
        <w:t>This Project Management Plan [PMP] outlines the development</w:t>
      </w:r>
      <w:r w:rsidR="002F7780">
        <w:t>al</w:t>
      </w:r>
      <w:r>
        <w:t xml:space="preserve"> process of the Personal Financial Manager application throughout the length of CMSC 495, class number 24416. </w:t>
      </w:r>
      <w:r w:rsidR="002F7780">
        <w:t xml:space="preserve">PMP development and planning will be carried out by </w:t>
      </w:r>
      <w:r w:rsidR="006F53AF">
        <w:t xml:space="preserve">members of </w:t>
      </w:r>
      <w:r w:rsidR="002F7780">
        <w:t>Group C</w:t>
      </w:r>
      <w:r w:rsidR="0030070C">
        <w:t>.</w:t>
      </w:r>
    </w:p>
    <w:bookmarkStart w:id="1" w:name="_Toc36407071"/>
    <w:p w14:paraId="4B11C814" w14:textId="5D7E25B3" w:rsidR="00F90282" w:rsidRDefault="00084460" w:rsidP="00F90282">
      <w:pPr>
        <w:pStyle w:val="SectionTitle"/>
      </w:pPr>
      <w:sdt>
        <w:sdtPr>
          <w:rPr>
            <w:b/>
            <w:bCs/>
          </w:rPr>
          <w:alias w:val="Section title:"/>
          <w:tag w:val="Section title:"/>
          <w:id w:val="984196707"/>
          <w:placeholder>
            <w:docPart w:val="D8F2E22A100A49D6BE701629921A0E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145D38">
            <w:rPr>
              <w:b/>
              <w:bCs/>
            </w:rPr>
            <w:t>Personal Financial Manager Project Management Plan</w:t>
          </w:r>
        </w:sdtContent>
      </w:sdt>
      <w:bookmarkEnd w:id="1"/>
    </w:p>
    <w:sdt>
      <w:sdtPr>
        <w:rPr>
          <w:rFonts w:asciiTheme="minorHAnsi" w:eastAsiaTheme="minorEastAsia" w:hAnsiTheme="minorHAnsi" w:cstheme="minorBidi"/>
          <w:b w:val="0"/>
          <w:szCs w:val="24"/>
        </w:rPr>
        <w:id w:val="-181640597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2C419AA" w14:textId="65A27AAB" w:rsidR="00AA1235" w:rsidRDefault="00AA1235" w:rsidP="00AA1235">
          <w:pPr>
            <w:pStyle w:val="TOCHeading"/>
            <w:jc w:val="center"/>
          </w:pPr>
          <w:r>
            <w:t>TABLE OF CONTENTS</w:t>
          </w:r>
        </w:p>
        <w:p w14:paraId="49D566CE" w14:textId="1109F92D" w:rsidR="00D04EBF" w:rsidRDefault="00AA1235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07070" w:history="1">
            <w:r w:rsidR="00D04EBF" w:rsidRPr="00370C10">
              <w:rPr>
                <w:rStyle w:val="Hyperlink"/>
                <w:b/>
                <w:bCs/>
                <w:noProof/>
              </w:rPr>
              <w:t>PREFACE</w:t>
            </w:r>
            <w:r w:rsidR="00D04EBF">
              <w:rPr>
                <w:noProof/>
                <w:webHidden/>
              </w:rPr>
              <w:tab/>
            </w:r>
            <w:r w:rsidR="00D04EBF">
              <w:rPr>
                <w:noProof/>
                <w:webHidden/>
              </w:rPr>
              <w:fldChar w:fldCharType="begin"/>
            </w:r>
            <w:r w:rsidR="00D04EBF">
              <w:rPr>
                <w:noProof/>
                <w:webHidden/>
              </w:rPr>
              <w:instrText xml:space="preserve"> PAGEREF _Toc36407070 \h </w:instrText>
            </w:r>
            <w:r w:rsidR="00D04EBF">
              <w:rPr>
                <w:noProof/>
                <w:webHidden/>
              </w:rPr>
            </w:r>
            <w:r w:rsidR="00D04EBF">
              <w:rPr>
                <w:noProof/>
                <w:webHidden/>
              </w:rPr>
              <w:fldChar w:fldCharType="separate"/>
            </w:r>
            <w:r w:rsidR="00D04EBF">
              <w:rPr>
                <w:noProof/>
                <w:webHidden/>
              </w:rPr>
              <w:t>2</w:t>
            </w:r>
            <w:r w:rsidR="00D04EBF">
              <w:rPr>
                <w:noProof/>
                <w:webHidden/>
              </w:rPr>
              <w:fldChar w:fldCharType="end"/>
            </w:r>
          </w:hyperlink>
        </w:p>
        <w:p w14:paraId="1AD5DA29" w14:textId="580948BB" w:rsidR="00D04EBF" w:rsidRDefault="00084460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36407071" w:history="1">
            <w:r w:rsidR="00D04EBF" w:rsidRPr="00370C10">
              <w:rPr>
                <w:rStyle w:val="Hyperlink"/>
                <w:b/>
                <w:bCs/>
                <w:noProof/>
              </w:rPr>
              <w:t>Personal Financial Manager Project Management Plan</w:t>
            </w:r>
            <w:r w:rsidR="00D04EBF">
              <w:rPr>
                <w:noProof/>
                <w:webHidden/>
              </w:rPr>
              <w:tab/>
            </w:r>
            <w:r w:rsidR="00D04EBF">
              <w:rPr>
                <w:noProof/>
                <w:webHidden/>
              </w:rPr>
              <w:fldChar w:fldCharType="begin"/>
            </w:r>
            <w:r w:rsidR="00D04EBF">
              <w:rPr>
                <w:noProof/>
                <w:webHidden/>
              </w:rPr>
              <w:instrText xml:space="preserve"> PAGEREF _Toc36407071 \h </w:instrText>
            </w:r>
            <w:r w:rsidR="00D04EBF">
              <w:rPr>
                <w:noProof/>
                <w:webHidden/>
              </w:rPr>
            </w:r>
            <w:r w:rsidR="00D04EBF">
              <w:rPr>
                <w:noProof/>
                <w:webHidden/>
              </w:rPr>
              <w:fldChar w:fldCharType="separate"/>
            </w:r>
            <w:r w:rsidR="00D04EBF">
              <w:rPr>
                <w:noProof/>
                <w:webHidden/>
              </w:rPr>
              <w:t>3</w:t>
            </w:r>
            <w:r w:rsidR="00D04EBF">
              <w:rPr>
                <w:noProof/>
                <w:webHidden/>
              </w:rPr>
              <w:fldChar w:fldCharType="end"/>
            </w:r>
          </w:hyperlink>
        </w:p>
        <w:p w14:paraId="191F0AE6" w14:textId="3F9D71C1" w:rsidR="00D04EBF" w:rsidRDefault="00084460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36407072" w:history="1">
            <w:r w:rsidR="00D04EBF" w:rsidRPr="00370C10">
              <w:rPr>
                <w:rStyle w:val="Hyperlink"/>
                <w:noProof/>
              </w:rPr>
              <w:t>SECTION 1. OVERVIEW</w:t>
            </w:r>
            <w:r w:rsidR="00D04EBF">
              <w:rPr>
                <w:noProof/>
                <w:webHidden/>
              </w:rPr>
              <w:tab/>
            </w:r>
            <w:r w:rsidR="00D04EBF">
              <w:rPr>
                <w:noProof/>
                <w:webHidden/>
              </w:rPr>
              <w:fldChar w:fldCharType="begin"/>
            </w:r>
            <w:r w:rsidR="00D04EBF">
              <w:rPr>
                <w:noProof/>
                <w:webHidden/>
              </w:rPr>
              <w:instrText xml:space="preserve"> PAGEREF _Toc36407072 \h </w:instrText>
            </w:r>
            <w:r w:rsidR="00D04EBF">
              <w:rPr>
                <w:noProof/>
                <w:webHidden/>
              </w:rPr>
            </w:r>
            <w:r w:rsidR="00D04EBF">
              <w:rPr>
                <w:noProof/>
                <w:webHidden/>
              </w:rPr>
              <w:fldChar w:fldCharType="separate"/>
            </w:r>
            <w:r w:rsidR="00D04EBF">
              <w:rPr>
                <w:noProof/>
                <w:webHidden/>
              </w:rPr>
              <w:t>4</w:t>
            </w:r>
            <w:r w:rsidR="00D04EBF">
              <w:rPr>
                <w:noProof/>
                <w:webHidden/>
              </w:rPr>
              <w:fldChar w:fldCharType="end"/>
            </w:r>
          </w:hyperlink>
        </w:p>
        <w:p w14:paraId="56F1CF47" w14:textId="44C6EBFF" w:rsidR="00D04EBF" w:rsidRDefault="00084460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36407073" w:history="1">
            <w:r w:rsidR="00D04EBF" w:rsidRPr="00370C10">
              <w:rPr>
                <w:rStyle w:val="Hyperlink"/>
                <w:noProof/>
              </w:rPr>
              <w:t>1.1 PROJECT SUMMARY</w:t>
            </w:r>
            <w:r w:rsidR="00D04EBF">
              <w:rPr>
                <w:noProof/>
                <w:webHidden/>
              </w:rPr>
              <w:tab/>
            </w:r>
            <w:r w:rsidR="00D04EBF">
              <w:rPr>
                <w:noProof/>
                <w:webHidden/>
              </w:rPr>
              <w:fldChar w:fldCharType="begin"/>
            </w:r>
            <w:r w:rsidR="00D04EBF">
              <w:rPr>
                <w:noProof/>
                <w:webHidden/>
              </w:rPr>
              <w:instrText xml:space="preserve"> PAGEREF _Toc36407073 \h </w:instrText>
            </w:r>
            <w:r w:rsidR="00D04EBF">
              <w:rPr>
                <w:noProof/>
                <w:webHidden/>
              </w:rPr>
            </w:r>
            <w:r w:rsidR="00D04EBF">
              <w:rPr>
                <w:noProof/>
                <w:webHidden/>
              </w:rPr>
              <w:fldChar w:fldCharType="separate"/>
            </w:r>
            <w:r w:rsidR="00D04EBF">
              <w:rPr>
                <w:noProof/>
                <w:webHidden/>
              </w:rPr>
              <w:t>4</w:t>
            </w:r>
            <w:r w:rsidR="00D04EBF">
              <w:rPr>
                <w:noProof/>
                <w:webHidden/>
              </w:rPr>
              <w:fldChar w:fldCharType="end"/>
            </w:r>
          </w:hyperlink>
        </w:p>
        <w:p w14:paraId="15A9B9B4" w14:textId="3E14114F" w:rsidR="00D04EBF" w:rsidRDefault="00084460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407074" w:history="1">
            <w:r w:rsidR="00D04EBF" w:rsidRPr="00370C10">
              <w:rPr>
                <w:rStyle w:val="Hyperlink"/>
                <w:noProof/>
              </w:rPr>
              <w:t>1.1.1</w:t>
            </w:r>
            <w:r w:rsidR="00D04EBF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D04EBF" w:rsidRPr="00370C10">
              <w:rPr>
                <w:rStyle w:val="Hyperlink"/>
                <w:noProof/>
              </w:rPr>
              <w:t>Purpose, Scope and Objectives</w:t>
            </w:r>
            <w:r w:rsidR="00D04EBF">
              <w:rPr>
                <w:noProof/>
                <w:webHidden/>
              </w:rPr>
              <w:tab/>
            </w:r>
            <w:r w:rsidR="00D04EBF">
              <w:rPr>
                <w:noProof/>
                <w:webHidden/>
              </w:rPr>
              <w:fldChar w:fldCharType="begin"/>
            </w:r>
            <w:r w:rsidR="00D04EBF">
              <w:rPr>
                <w:noProof/>
                <w:webHidden/>
              </w:rPr>
              <w:instrText xml:space="preserve"> PAGEREF _Toc36407074 \h </w:instrText>
            </w:r>
            <w:r w:rsidR="00D04EBF">
              <w:rPr>
                <w:noProof/>
                <w:webHidden/>
              </w:rPr>
            </w:r>
            <w:r w:rsidR="00D04EBF">
              <w:rPr>
                <w:noProof/>
                <w:webHidden/>
              </w:rPr>
              <w:fldChar w:fldCharType="separate"/>
            </w:r>
            <w:r w:rsidR="00D04EBF">
              <w:rPr>
                <w:noProof/>
                <w:webHidden/>
              </w:rPr>
              <w:t>4</w:t>
            </w:r>
            <w:r w:rsidR="00D04EBF">
              <w:rPr>
                <w:noProof/>
                <w:webHidden/>
              </w:rPr>
              <w:fldChar w:fldCharType="end"/>
            </w:r>
          </w:hyperlink>
        </w:p>
        <w:p w14:paraId="2B45D8E0" w14:textId="0F9DDAC0" w:rsidR="00D04EBF" w:rsidRDefault="00084460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407075" w:history="1">
            <w:r w:rsidR="00D04EBF" w:rsidRPr="00370C10">
              <w:rPr>
                <w:rStyle w:val="Hyperlink"/>
                <w:noProof/>
              </w:rPr>
              <w:t>1.1.2</w:t>
            </w:r>
            <w:r w:rsidR="00D04EBF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D04EBF" w:rsidRPr="00370C10">
              <w:rPr>
                <w:rStyle w:val="Hyperlink"/>
                <w:noProof/>
              </w:rPr>
              <w:t>Assumptions and Constraints</w:t>
            </w:r>
            <w:r w:rsidR="00D04EBF">
              <w:rPr>
                <w:noProof/>
                <w:webHidden/>
              </w:rPr>
              <w:tab/>
            </w:r>
            <w:r w:rsidR="00D04EBF">
              <w:rPr>
                <w:noProof/>
                <w:webHidden/>
              </w:rPr>
              <w:fldChar w:fldCharType="begin"/>
            </w:r>
            <w:r w:rsidR="00D04EBF">
              <w:rPr>
                <w:noProof/>
                <w:webHidden/>
              </w:rPr>
              <w:instrText xml:space="preserve"> PAGEREF _Toc36407075 \h </w:instrText>
            </w:r>
            <w:r w:rsidR="00D04EBF">
              <w:rPr>
                <w:noProof/>
                <w:webHidden/>
              </w:rPr>
            </w:r>
            <w:r w:rsidR="00D04EBF">
              <w:rPr>
                <w:noProof/>
                <w:webHidden/>
              </w:rPr>
              <w:fldChar w:fldCharType="separate"/>
            </w:r>
            <w:r w:rsidR="00D04EBF">
              <w:rPr>
                <w:noProof/>
                <w:webHidden/>
              </w:rPr>
              <w:t>4</w:t>
            </w:r>
            <w:r w:rsidR="00D04EBF">
              <w:rPr>
                <w:noProof/>
                <w:webHidden/>
              </w:rPr>
              <w:fldChar w:fldCharType="end"/>
            </w:r>
          </w:hyperlink>
        </w:p>
        <w:p w14:paraId="319DE2D7" w14:textId="6CD752A1" w:rsidR="00D04EBF" w:rsidRDefault="00084460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407076" w:history="1">
            <w:r w:rsidR="00D04EBF" w:rsidRPr="00370C10">
              <w:rPr>
                <w:rStyle w:val="Hyperlink"/>
                <w:noProof/>
              </w:rPr>
              <w:t>1.1.3</w:t>
            </w:r>
            <w:r w:rsidR="00D04EBF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D04EBF" w:rsidRPr="00370C10">
              <w:rPr>
                <w:rStyle w:val="Hyperlink"/>
                <w:noProof/>
              </w:rPr>
              <w:t>Project Deliverables</w:t>
            </w:r>
            <w:r w:rsidR="00D04EBF">
              <w:rPr>
                <w:noProof/>
                <w:webHidden/>
              </w:rPr>
              <w:tab/>
            </w:r>
            <w:r w:rsidR="00D04EBF">
              <w:rPr>
                <w:noProof/>
                <w:webHidden/>
              </w:rPr>
              <w:fldChar w:fldCharType="begin"/>
            </w:r>
            <w:r w:rsidR="00D04EBF">
              <w:rPr>
                <w:noProof/>
                <w:webHidden/>
              </w:rPr>
              <w:instrText xml:space="preserve"> PAGEREF _Toc36407076 \h </w:instrText>
            </w:r>
            <w:r w:rsidR="00D04EBF">
              <w:rPr>
                <w:noProof/>
                <w:webHidden/>
              </w:rPr>
            </w:r>
            <w:r w:rsidR="00D04EBF">
              <w:rPr>
                <w:noProof/>
                <w:webHidden/>
              </w:rPr>
              <w:fldChar w:fldCharType="separate"/>
            </w:r>
            <w:r w:rsidR="00D04EBF">
              <w:rPr>
                <w:noProof/>
                <w:webHidden/>
              </w:rPr>
              <w:t>4</w:t>
            </w:r>
            <w:r w:rsidR="00D04EBF">
              <w:rPr>
                <w:noProof/>
                <w:webHidden/>
              </w:rPr>
              <w:fldChar w:fldCharType="end"/>
            </w:r>
          </w:hyperlink>
        </w:p>
        <w:p w14:paraId="1114274D" w14:textId="443A86C1" w:rsidR="00D04EBF" w:rsidRDefault="00084460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407077" w:history="1">
            <w:r w:rsidR="00D04EBF" w:rsidRPr="00370C10">
              <w:rPr>
                <w:rStyle w:val="Hyperlink"/>
                <w:noProof/>
              </w:rPr>
              <w:t>1.1.4</w:t>
            </w:r>
            <w:r w:rsidR="00D04EBF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D04EBF" w:rsidRPr="00370C10">
              <w:rPr>
                <w:rStyle w:val="Hyperlink"/>
                <w:noProof/>
              </w:rPr>
              <w:t>Master Schedule and Budget Summary</w:t>
            </w:r>
            <w:r w:rsidR="00D04EBF">
              <w:rPr>
                <w:noProof/>
                <w:webHidden/>
              </w:rPr>
              <w:tab/>
            </w:r>
            <w:r w:rsidR="00D04EBF">
              <w:rPr>
                <w:noProof/>
                <w:webHidden/>
              </w:rPr>
              <w:fldChar w:fldCharType="begin"/>
            </w:r>
            <w:r w:rsidR="00D04EBF">
              <w:rPr>
                <w:noProof/>
                <w:webHidden/>
              </w:rPr>
              <w:instrText xml:space="preserve"> PAGEREF _Toc36407077 \h </w:instrText>
            </w:r>
            <w:r w:rsidR="00D04EBF">
              <w:rPr>
                <w:noProof/>
                <w:webHidden/>
              </w:rPr>
            </w:r>
            <w:r w:rsidR="00D04EBF">
              <w:rPr>
                <w:noProof/>
                <w:webHidden/>
              </w:rPr>
              <w:fldChar w:fldCharType="separate"/>
            </w:r>
            <w:r w:rsidR="00D04EBF">
              <w:rPr>
                <w:noProof/>
                <w:webHidden/>
              </w:rPr>
              <w:t>5</w:t>
            </w:r>
            <w:r w:rsidR="00D04EBF">
              <w:rPr>
                <w:noProof/>
                <w:webHidden/>
              </w:rPr>
              <w:fldChar w:fldCharType="end"/>
            </w:r>
          </w:hyperlink>
        </w:p>
        <w:p w14:paraId="4D347C9B" w14:textId="1830822A" w:rsidR="00D04EBF" w:rsidRDefault="00084460">
          <w:pPr>
            <w:pStyle w:val="TOC1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36407078" w:history="1">
            <w:r w:rsidR="00D04EBF" w:rsidRPr="00370C10">
              <w:rPr>
                <w:rStyle w:val="Hyperlink"/>
                <w:noProof/>
              </w:rPr>
              <w:t>SECTION 2. PROJECT ORGANIZATION</w:t>
            </w:r>
            <w:r w:rsidR="00D04EBF">
              <w:rPr>
                <w:noProof/>
                <w:webHidden/>
              </w:rPr>
              <w:tab/>
            </w:r>
            <w:r w:rsidR="00D04EBF">
              <w:rPr>
                <w:noProof/>
                <w:webHidden/>
              </w:rPr>
              <w:fldChar w:fldCharType="begin"/>
            </w:r>
            <w:r w:rsidR="00D04EBF">
              <w:rPr>
                <w:noProof/>
                <w:webHidden/>
              </w:rPr>
              <w:instrText xml:space="preserve"> PAGEREF _Toc36407078 \h </w:instrText>
            </w:r>
            <w:r w:rsidR="00D04EBF">
              <w:rPr>
                <w:noProof/>
                <w:webHidden/>
              </w:rPr>
            </w:r>
            <w:r w:rsidR="00D04EBF">
              <w:rPr>
                <w:noProof/>
                <w:webHidden/>
              </w:rPr>
              <w:fldChar w:fldCharType="separate"/>
            </w:r>
            <w:r w:rsidR="00D04EBF">
              <w:rPr>
                <w:noProof/>
                <w:webHidden/>
              </w:rPr>
              <w:t>6</w:t>
            </w:r>
            <w:r w:rsidR="00D04EBF">
              <w:rPr>
                <w:noProof/>
                <w:webHidden/>
              </w:rPr>
              <w:fldChar w:fldCharType="end"/>
            </w:r>
          </w:hyperlink>
        </w:p>
        <w:p w14:paraId="719D12A8" w14:textId="64BE5C9C" w:rsidR="00D04EBF" w:rsidRDefault="00084460">
          <w:pPr>
            <w:pStyle w:val="TOC2"/>
            <w:tabs>
              <w:tab w:val="right" w:leader="dot" w:pos="9350"/>
            </w:tabs>
            <w:rPr>
              <w:noProof/>
              <w:kern w:val="0"/>
              <w:sz w:val="22"/>
              <w:szCs w:val="22"/>
              <w:lang w:eastAsia="en-US"/>
            </w:rPr>
          </w:pPr>
          <w:hyperlink w:anchor="_Toc36407079" w:history="1">
            <w:r w:rsidR="00D04EBF" w:rsidRPr="00370C10">
              <w:rPr>
                <w:rStyle w:val="Hyperlink"/>
                <w:noProof/>
              </w:rPr>
              <w:t>2.1 PROJECT ROLES AND RESPONSIBILITIES</w:t>
            </w:r>
            <w:r w:rsidR="00D04EBF">
              <w:rPr>
                <w:noProof/>
                <w:webHidden/>
              </w:rPr>
              <w:tab/>
            </w:r>
            <w:r w:rsidR="00D04EBF">
              <w:rPr>
                <w:noProof/>
                <w:webHidden/>
              </w:rPr>
              <w:fldChar w:fldCharType="begin"/>
            </w:r>
            <w:r w:rsidR="00D04EBF">
              <w:rPr>
                <w:noProof/>
                <w:webHidden/>
              </w:rPr>
              <w:instrText xml:space="preserve"> PAGEREF _Toc36407079 \h </w:instrText>
            </w:r>
            <w:r w:rsidR="00D04EBF">
              <w:rPr>
                <w:noProof/>
                <w:webHidden/>
              </w:rPr>
            </w:r>
            <w:r w:rsidR="00D04EBF">
              <w:rPr>
                <w:noProof/>
                <w:webHidden/>
              </w:rPr>
              <w:fldChar w:fldCharType="separate"/>
            </w:r>
            <w:r w:rsidR="00D04EBF">
              <w:rPr>
                <w:noProof/>
                <w:webHidden/>
              </w:rPr>
              <w:t>6</w:t>
            </w:r>
            <w:r w:rsidR="00D04EBF">
              <w:rPr>
                <w:noProof/>
                <w:webHidden/>
              </w:rPr>
              <w:fldChar w:fldCharType="end"/>
            </w:r>
          </w:hyperlink>
        </w:p>
        <w:p w14:paraId="31E1BAC2" w14:textId="4C97A811" w:rsidR="00D04EBF" w:rsidRDefault="00084460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407080" w:history="1">
            <w:r w:rsidR="00D04EBF" w:rsidRPr="00370C10">
              <w:rPr>
                <w:rStyle w:val="Hyperlink"/>
                <w:noProof/>
              </w:rPr>
              <w:t>2.1.1</w:t>
            </w:r>
            <w:r w:rsidR="00D04EBF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D04EBF" w:rsidRPr="00370C10">
              <w:rPr>
                <w:rStyle w:val="Hyperlink"/>
                <w:noProof/>
              </w:rPr>
              <w:t>Roles</w:t>
            </w:r>
            <w:r w:rsidR="00D04EBF">
              <w:rPr>
                <w:noProof/>
                <w:webHidden/>
              </w:rPr>
              <w:tab/>
            </w:r>
            <w:r w:rsidR="00D04EBF">
              <w:rPr>
                <w:noProof/>
                <w:webHidden/>
              </w:rPr>
              <w:fldChar w:fldCharType="begin"/>
            </w:r>
            <w:r w:rsidR="00D04EBF">
              <w:rPr>
                <w:noProof/>
                <w:webHidden/>
              </w:rPr>
              <w:instrText xml:space="preserve"> PAGEREF _Toc36407080 \h </w:instrText>
            </w:r>
            <w:r w:rsidR="00D04EBF">
              <w:rPr>
                <w:noProof/>
                <w:webHidden/>
              </w:rPr>
            </w:r>
            <w:r w:rsidR="00D04EBF">
              <w:rPr>
                <w:noProof/>
                <w:webHidden/>
              </w:rPr>
              <w:fldChar w:fldCharType="separate"/>
            </w:r>
            <w:r w:rsidR="00D04EBF">
              <w:rPr>
                <w:noProof/>
                <w:webHidden/>
              </w:rPr>
              <w:t>6</w:t>
            </w:r>
            <w:r w:rsidR="00D04EBF">
              <w:rPr>
                <w:noProof/>
                <w:webHidden/>
              </w:rPr>
              <w:fldChar w:fldCharType="end"/>
            </w:r>
          </w:hyperlink>
        </w:p>
        <w:p w14:paraId="3BC6648A" w14:textId="3D2B9485" w:rsidR="00D04EBF" w:rsidRDefault="00084460">
          <w:pPr>
            <w:pStyle w:val="TOC3"/>
            <w:rPr>
              <w:noProof/>
              <w:kern w:val="0"/>
              <w:sz w:val="22"/>
              <w:szCs w:val="22"/>
              <w:lang w:eastAsia="en-US"/>
            </w:rPr>
          </w:pPr>
          <w:hyperlink w:anchor="_Toc36407081" w:history="1">
            <w:r w:rsidR="00D04EBF" w:rsidRPr="00370C10">
              <w:rPr>
                <w:rStyle w:val="Hyperlink"/>
                <w:noProof/>
              </w:rPr>
              <w:t>2.1.2</w:t>
            </w:r>
            <w:r w:rsidR="00D04EBF">
              <w:rPr>
                <w:noProof/>
                <w:kern w:val="0"/>
                <w:sz w:val="22"/>
                <w:szCs w:val="22"/>
                <w:lang w:eastAsia="en-US"/>
              </w:rPr>
              <w:tab/>
            </w:r>
            <w:r w:rsidR="00D04EBF" w:rsidRPr="00370C10">
              <w:rPr>
                <w:rStyle w:val="Hyperlink"/>
                <w:noProof/>
              </w:rPr>
              <w:t>Application Components</w:t>
            </w:r>
            <w:r w:rsidR="00D04EBF">
              <w:rPr>
                <w:noProof/>
                <w:webHidden/>
              </w:rPr>
              <w:tab/>
            </w:r>
            <w:r w:rsidR="00D04EBF">
              <w:rPr>
                <w:noProof/>
                <w:webHidden/>
              </w:rPr>
              <w:fldChar w:fldCharType="begin"/>
            </w:r>
            <w:r w:rsidR="00D04EBF">
              <w:rPr>
                <w:noProof/>
                <w:webHidden/>
              </w:rPr>
              <w:instrText xml:space="preserve"> PAGEREF _Toc36407081 \h </w:instrText>
            </w:r>
            <w:r w:rsidR="00D04EBF">
              <w:rPr>
                <w:noProof/>
                <w:webHidden/>
              </w:rPr>
            </w:r>
            <w:r w:rsidR="00D04EBF">
              <w:rPr>
                <w:noProof/>
                <w:webHidden/>
              </w:rPr>
              <w:fldChar w:fldCharType="separate"/>
            </w:r>
            <w:r w:rsidR="00D04EBF">
              <w:rPr>
                <w:noProof/>
                <w:webHidden/>
              </w:rPr>
              <w:t>6</w:t>
            </w:r>
            <w:r w:rsidR="00D04EBF">
              <w:rPr>
                <w:noProof/>
                <w:webHidden/>
              </w:rPr>
              <w:fldChar w:fldCharType="end"/>
            </w:r>
          </w:hyperlink>
        </w:p>
        <w:p w14:paraId="681993D4" w14:textId="450BE796" w:rsidR="00AA1235" w:rsidRDefault="00AA1235">
          <w:r>
            <w:rPr>
              <w:b/>
              <w:bCs/>
              <w:noProof/>
            </w:rPr>
            <w:fldChar w:fldCharType="end"/>
          </w:r>
        </w:p>
      </w:sdtContent>
    </w:sdt>
    <w:p w14:paraId="3039D612" w14:textId="6171D216" w:rsidR="006151EF" w:rsidRDefault="006151EF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3C1A322A" w14:textId="219D7262" w:rsidR="00E81978" w:rsidRDefault="005644F8" w:rsidP="00410857">
      <w:pPr>
        <w:pStyle w:val="Heading1"/>
      </w:pPr>
      <w:bookmarkStart w:id="2" w:name="_Toc36407072"/>
      <w:r>
        <w:lastRenderedPageBreak/>
        <w:t>SECTION 1. OVERVIEW</w:t>
      </w:r>
      <w:bookmarkEnd w:id="2"/>
    </w:p>
    <w:p w14:paraId="54033EB0" w14:textId="13AB02B6" w:rsidR="00E81978" w:rsidRPr="00C31D30" w:rsidRDefault="005644F8" w:rsidP="00C31D30">
      <w:pPr>
        <w:pStyle w:val="Heading2"/>
      </w:pPr>
      <w:bookmarkStart w:id="3" w:name="_Toc36407073"/>
      <w:r>
        <w:t>1.1 PROJECT SUMMARY</w:t>
      </w:r>
      <w:bookmarkEnd w:id="3"/>
    </w:p>
    <w:p w14:paraId="1B88C014" w14:textId="7F60B886" w:rsidR="00E81978" w:rsidRDefault="00156602">
      <w:pPr>
        <w:pStyle w:val="NoSpacing"/>
      </w:pPr>
      <w:r>
        <w:t>Group C’s capstone project will result in a</w:t>
      </w:r>
      <w:r w:rsidR="0005575E">
        <w:t xml:space="preserve"> simple application with a plethora of </w:t>
      </w:r>
      <w:r w:rsidR="004D61D4">
        <w:t xml:space="preserve">possible features. </w:t>
      </w:r>
      <w:r>
        <w:t>M</w:t>
      </w:r>
      <w:r w:rsidR="004D61D4">
        <w:t>embers are encouraged to suggest new additions</w:t>
      </w:r>
      <w:r>
        <w:t xml:space="preserve"> throughout the course,</w:t>
      </w:r>
      <w:r w:rsidR="004D61D4">
        <w:t xml:space="preserve"> that are relevant to the use case, and this document may be modified </w:t>
      </w:r>
      <w:r>
        <w:t xml:space="preserve">in order to accomplish </w:t>
      </w:r>
      <w:r w:rsidR="004D61D4">
        <w:t>future goals.</w:t>
      </w:r>
    </w:p>
    <w:p w14:paraId="683D8672" w14:textId="7DE03EFE" w:rsidR="00355DCA" w:rsidRPr="00C31D30" w:rsidRDefault="005644F8" w:rsidP="00C31D30">
      <w:pPr>
        <w:pStyle w:val="Heading3"/>
      </w:pPr>
      <w:bookmarkStart w:id="4" w:name="_Toc36407074"/>
      <w:r>
        <w:t>1.1.1</w:t>
      </w:r>
      <w:r>
        <w:tab/>
        <w:t>Purpose, Scope and Objectives</w:t>
      </w:r>
      <w:bookmarkEnd w:id="4"/>
    </w:p>
    <w:p w14:paraId="33A322B6" w14:textId="127FC015" w:rsidR="008D0B73" w:rsidRDefault="00410857" w:rsidP="008D0B73">
      <w:pPr>
        <w:pStyle w:val="NoSpacing"/>
        <w:ind w:firstLine="720"/>
      </w:pPr>
      <w:r>
        <w:t xml:space="preserve">The PFM is an application for providing basic financial management tools and record keeping. </w:t>
      </w:r>
      <w:r w:rsidR="00382172">
        <w:t>Its intended user is a single person or household, as opposed to businesses or organizations.</w:t>
      </w:r>
      <w:r w:rsidR="00587B6D">
        <w:t xml:space="preserve"> </w:t>
      </w:r>
    </w:p>
    <w:p w14:paraId="7A672443" w14:textId="37E481C4" w:rsidR="00AA1235" w:rsidRPr="00C31D30" w:rsidRDefault="00AA1235" w:rsidP="00AA1235">
      <w:pPr>
        <w:pStyle w:val="Heading3"/>
      </w:pPr>
      <w:bookmarkStart w:id="5" w:name="_Toc36407075"/>
      <w:r>
        <w:t>1.1.2</w:t>
      </w:r>
      <w:r>
        <w:tab/>
        <w:t>Assumptions and Constraints</w:t>
      </w:r>
      <w:bookmarkEnd w:id="5"/>
    </w:p>
    <w:p w14:paraId="213890B2" w14:textId="2B0C8E5C" w:rsidR="00AA1235" w:rsidRDefault="003615D0" w:rsidP="00B93D0A">
      <w:pPr>
        <w:pStyle w:val="NoSpacing"/>
        <w:ind w:firstLine="720"/>
      </w:pPr>
      <w:r>
        <w:t>Group members will be working and interacting entirely over the internet, and from separate time zones.</w:t>
      </w:r>
      <w:r w:rsidR="00AA1235">
        <w:t xml:space="preserve"> </w:t>
      </w:r>
      <w:r>
        <w:t xml:space="preserve">The current COVID-19 outbreak imposes further difficulties. </w:t>
      </w:r>
      <w:r w:rsidR="007C057C">
        <w:t>During week 2, the group was able to meet with 2 or 3 members at a time in the afternoons, and all together on the weekend. Going forward, a versioning service can be used for a team bulletin as well as keeping track of individual modifications.</w:t>
      </w:r>
      <w:r>
        <w:t xml:space="preserve"> </w:t>
      </w:r>
    </w:p>
    <w:p w14:paraId="1213C100" w14:textId="7406AF89" w:rsidR="00AA1235" w:rsidRPr="00C31D30" w:rsidRDefault="00AA1235" w:rsidP="00AA1235">
      <w:pPr>
        <w:pStyle w:val="Heading3"/>
      </w:pPr>
      <w:bookmarkStart w:id="6" w:name="_Toc36379900"/>
      <w:bookmarkStart w:id="7" w:name="_Toc36407076"/>
      <w:r>
        <w:t>1.1.3</w:t>
      </w:r>
      <w:r>
        <w:tab/>
      </w:r>
      <w:bookmarkEnd w:id="6"/>
      <w:r>
        <w:t>Project Deliverables</w:t>
      </w:r>
      <w:bookmarkEnd w:id="7"/>
    </w:p>
    <w:p w14:paraId="649FE9BE" w14:textId="19DB1162" w:rsidR="008D0B73" w:rsidRDefault="008D0B73" w:rsidP="00B93D0A">
      <w:pPr>
        <w:pStyle w:val="NoSpacing"/>
        <w:ind w:firstLine="720"/>
      </w:pPr>
      <w:r>
        <w:t>The initial feature set includes the ability to securely login and store sensitive customer data, and view past transactions. This is represented as a tabular cash flow statement, as stored in a database</w:t>
      </w:r>
      <w:r w:rsidR="00610351">
        <w:t>, and the</w:t>
      </w:r>
      <w:r w:rsidR="00F72E79">
        <w:t xml:space="preserve"> GUI will be implemented in Java</w:t>
      </w:r>
      <w:r w:rsidR="00127343">
        <w:t>FX</w:t>
      </w:r>
      <w:bookmarkStart w:id="8" w:name="_GoBack"/>
      <w:bookmarkEnd w:id="8"/>
      <w:r w:rsidR="00F72E79">
        <w:t xml:space="preserve">. </w:t>
      </w:r>
      <w:r>
        <w:t>We hope to implement additional features, such as graphical charts, web U.I., field categorization, report generation, account and income tracking, etc.</w:t>
      </w:r>
    </w:p>
    <w:p w14:paraId="075E70EB" w14:textId="3EC503BF" w:rsidR="00AA1235" w:rsidRPr="00C31D30" w:rsidRDefault="00AA1235" w:rsidP="00AA1235">
      <w:pPr>
        <w:pStyle w:val="Heading3"/>
      </w:pPr>
      <w:bookmarkStart w:id="9" w:name="_Toc36407077"/>
      <w:r>
        <w:lastRenderedPageBreak/>
        <w:t>1.1.4</w:t>
      </w:r>
      <w:r>
        <w:tab/>
        <w:t>Master Schedule and Budget Summary</w:t>
      </w:r>
      <w:bookmarkEnd w:id="9"/>
    </w:p>
    <w:p w14:paraId="479A5003" w14:textId="79EA826F" w:rsidR="00682110" w:rsidRDefault="00780EF6">
      <w:r>
        <w:t>The initial goal is to have the basic features outline</w:t>
      </w:r>
      <w:r w:rsidR="003311F7">
        <w:t>d</w:t>
      </w:r>
      <w:r>
        <w:t xml:space="preserve"> above finished and developed by the end of week 5, so that further features may be included.</w:t>
      </w:r>
      <w:r w:rsidR="00454E2F">
        <w:t xml:space="preserve"> Weeks 6 and 7 are a buffer for missed goals, but currently allotted for additional features. See </w:t>
      </w:r>
      <w:r w:rsidR="00454E2F">
        <w:rPr>
          <w:i/>
          <w:iCs/>
        </w:rPr>
        <w:t>timeline.x</w:t>
      </w:r>
      <w:r w:rsidR="004577D5">
        <w:rPr>
          <w:i/>
          <w:iCs/>
        </w:rPr>
        <w:t>ls</w:t>
      </w:r>
      <w:r w:rsidR="00454E2F">
        <w:rPr>
          <w:i/>
          <w:iCs/>
        </w:rPr>
        <w:t>x.</w:t>
      </w:r>
      <w:r w:rsidR="00682110">
        <w:br w:type="page"/>
      </w:r>
    </w:p>
    <w:p w14:paraId="0A544F5F" w14:textId="277DD868" w:rsidR="00682110" w:rsidRDefault="00682110" w:rsidP="00682110">
      <w:pPr>
        <w:pStyle w:val="Heading1"/>
      </w:pPr>
      <w:bookmarkStart w:id="10" w:name="_Toc36407078"/>
      <w:r>
        <w:lastRenderedPageBreak/>
        <w:t>SECTION 2. PROJECT ORGANIZATION</w:t>
      </w:r>
      <w:bookmarkEnd w:id="10"/>
    </w:p>
    <w:p w14:paraId="5F7597BF" w14:textId="3D74835F" w:rsidR="00682110" w:rsidRPr="00C31D30" w:rsidRDefault="00682110" w:rsidP="00682110">
      <w:pPr>
        <w:pStyle w:val="Heading2"/>
      </w:pPr>
      <w:bookmarkStart w:id="11" w:name="_Toc36407079"/>
      <w:r>
        <w:t>2.1 PROJECT ROLES AND RESPONSIBILITIES</w:t>
      </w:r>
      <w:bookmarkEnd w:id="11"/>
    </w:p>
    <w:p w14:paraId="3D4B68FB" w14:textId="7549F903" w:rsidR="00682110" w:rsidRPr="0003269E" w:rsidRDefault="00682110" w:rsidP="00B93D0A">
      <w:pPr>
        <w:pStyle w:val="NoSpacing"/>
        <w:ind w:firstLine="720"/>
      </w:pPr>
      <w:r>
        <w:t xml:space="preserve">The PFM was chosen as a group project topic so as to highlight each group member’s strengths, given the current constraints on development and collaboration that affect each member, and those that affect the group as a whole. </w:t>
      </w:r>
      <w:r w:rsidR="0003269E">
        <w:t xml:space="preserve">Refer to the file </w:t>
      </w:r>
      <w:r w:rsidR="0003269E">
        <w:rPr>
          <w:i/>
          <w:iCs/>
        </w:rPr>
        <w:t xml:space="preserve">timeline.xlsx </w:t>
      </w:r>
      <w:r w:rsidR="0003269E">
        <w:t>for the current roles.</w:t>
      </w:r>
    </w:p>
    <w:p w14:paraId="46DEE2FB" w14:textId="4FAE8C2A" w:rsidR="00B448B2" w:rsidRPr="00C31D30" w:rsidRDefault="00B448B2" w:rsidP="00B448B2">
      <w:pPr>
        <w:pStyle w:val="Heading3"/>
      </w:pPr>
      <w:bookmarkStart w:id="12" w:name="_Toc36407080"/>
      <w:r>
        <w:t>2.1.1</w:t>
      </w:r>
      <w:r>
        <w:tab/>
        <w:t>Roles</w:t>
      </w:r>
      <w:bookmarkEnd w:id="12"/>
    </w:p>
    <w:p w14:paraId="6FB69C1C" w14:textId="6B9CF480" w:rsidR="00B448B2" w:rsidRDefault="00454E2F" w:rsidP="00B93D0A">
      <w:pPr>
        <w:pStyle w:val="NoSpacing"/>
        <w:ind w:firstLine="720"/>
      </w:pPr>
      <w:r>
        <w:t>Team Leader</w:t>
      </w:r>
      <w:r w:rsidR="00190C26">
        <w:t xml:space="preserve"> </w:t>
      </w:r>
      <w:r w:rsidR="0027251C">
        <w:t>coordinate the overall team responsibilities</w:t>
      </w:r>
      <w:r w:rsidR="00190C26">
        <w:t xml:space="preserve">. </w:t>
      </w:r>
      <w:r w:rsidR="00A81CB4">
        <w:t xml:space="preserve">Head of Development </w:t>
      </w:r>
      <w:r w:rsidR="0027251C">
        <w:t>will approve software version changes and suggested features</w:t>
      </w:r>
      <w:r w:rsidR="00A81CB4">
        <w:t xml:space="preserve">. Head of Testing </w:t>
      </w:r>
      <w:r w:rsidR="0027251C">
        <w:t>will implement a test plan</w:t>
      </w:r>
      <w:r w:rsidR="00F45003">
        <w:t xml:space="preserve"> that is designed by the group as a whole</w:t>
      </w:r>
      <w:r w:rsidR="00A81CB4">
        <w:t>.</w:t>
      </w:r>
    </w:p>
    <w:p w14:paraId="4B8FD1B6" w14:textId="01D7FC41" w:rsidR="00B448B2" w:rsidRPr="00C31D30" w:rsidRDefault="00B448B2" w:rsidP="00B448B2">
      <w:pPr>
        <w:pStyle w:val="Heading3"/>
      </w:pPr>
      <w:bookmarkStart w:id="13" w:name="_Toc36407081"/>
      <w:r>
        <w:t>2.1.2</w:t>
      </w:r>
      <w:r>
        <w:tab/>
        <w:t>Application Components</w:t>
      </w:r>
      <w:bookmarkEnd w:id="13"/>
    </w:p>
    <w:p w14:paraId="1CEDCD1D" w14:textId="5B2E007B" w:rsidR="00E81978" w:rsidRDefault="00725A1D" w:rsidP="00D04EBF">
      <w:pPr>
        <w:pStyle w:val="NoSpacing"/>
        <w:ind w:firstLine="720"/>
      </w:pPr>
      <w:r>
        <w:t xml:space="preserve">Some group members are also assigned tentative responsibilities for gathering requirements, designing, and coding </w:t>
      </w:r>
      <w:r w:rsidR="00291FBC">
        <w:t>one</w:t>
      </w:r>
      <w:r>
        <w:t xml:space="preserve"> of </w:t>
      </w:r>
      <w:r w:rsidR="00291FBC">
        <w:t xml:space="preserve">the </w:t>
      </w:r>
      <w:r>
        <w:t>PFM’s components</w:t>
      </w:r>
      <w:r w:rsidR="00C0730D">
        <w:t xml:space="preserve">. These responsibilities </w:t>
      </w:r>
      <w:r w:rsidR="00C6626B">
        <w:t>are greatly dependent on the group’s changing time and availability constraints, and current progress to complete milestones.</w:t>
      </w:r>
      <w:r w:rsidR="0054294A">
        <w:t xml:space="preserve"> </w:t>
      </w:r>
      <w:r w:rsidR="00BA4617">
        <w:t xml:space="preserve">This means that SDLC stages are applied iteratively to each additional feature. </w:t>
      </w:r>
    </w:p>
    <w:sectPr w:rsidR="00E81978" w:rsidSect="00AA1235">
      <w:headerReference w:type="default" r:id="rId8"/>
      <w:foot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3CDDF" w14:textId="77777777" w:rsidR="00084460" w:rsidRDefault="00084460">
      <w:pPr>
        <w:spacing w:line="240" w:lineRule="auto"/>
      </w:pPr>
      <w:r>
        <w:separator/>
      </w:r>
    </w:p>
    <w:p w14:paraId="40CD9C48" w14:textId="77777777" w:rsidR="00084460" w:rsidRDefault="00084460"/>
  </w:endnote>
  <w:endnote w:type="continuationSeparator" w:id="0">
    <w:p w14:paraId="08F54006" w14:textId="77777777" w:rsidR="00084460" w:rsidRDefault="00084460">
      <w:pPr>
        <w:spacing w:line="240" w:lineRule="auto"/>
      </w:pPr>
      <w:r>
        <w:continuationSeparator/>
      </w:r>
    </w:p>
    <w:p w14:paraId="43A5E605" w14:textId="77777777" w:rsidR="00084460" w:rsidRDefault="0008446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16722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ACC965" w14:textId="75C9F7E3" w:rsidR="0092576E" w:rsidRDefault="009257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EF330" w14:textId="77777777" w:rsidR="005644F8" w:rsidRDefault="00564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134FE" w14:textId="77777777" w:rsidR="00084460" w:rsidRDefault="00084460">
      <w:pPr>
        <w:spacing w:line="240" w:lineRule="auto"/>
      </w:pPr>
      <w:r>
        <w:separator/>
      </w:r>
    </w:p>
    <w:p w14:paraId="007AE69E" w14:textId="77777777" w:rsidR="00084460" w:rsidRDefault="00084460"/>
  </w:footnote>
  <w:footnote w:type="continuationSeparator" w:id="0">
    <w:p w14:paraId="15000CE5" w14:textId="77777777" w:rsidR="00084460" w:rsidRDefault="00084460">
      <w:pPr>
        <w:spacing w:line="240" w:lineRule="auto"/>
      </w:pPr>
      <w:r>
        <w:continuationSeparator/>
      </w:r>
    </w:p>
    <w:p w14:paraId="3DFB67F8" w14:textId="77777777" w:rsidR="00084460" w:rsidRDefault="0008446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AEE53B" w14:textId="25ABC5CA" w:rsidR="00B65319" w:rsidRPr="00B65319" w:rsidRDefault="00F90282" w:rsidP="00B65319">
    <w:pPr>
      <w:pStyle w:val="Header"/>
      <w:rPr>
        <w:rStyle w:val="Strong"/>
        <w:caps w:val="0"/>
      </w:rPr>
    </w:pPr>
    <w:r>
      <w:t>PFM</w:t>
    </w:r>
    <w:r w:rsidR="00B65319">
      <w:t xml:space="preserve"> Project Plan</w:t>
    </w:r>
  </w:p>
  <w:p w14:paraId="781F143E" w14:textId="54818A99" w:rsidR="00E81978" w:rsidRPr="00B65319" w:rsidRDefault="00E81978" w:rsidP="00B653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345BC" w14:textId="769B2FC7" w:rsidR="00B65319" w:rsidRPr="00B65319" w:rsidRDefault="00F90282">
    <w:pPr>
      <w:pStyle w:val="Header"/>
      <w:rPr>
        <w:rStyle w:val="Strong"/>
        <w:caps w:val="0"/>
      </w:rPr>
    </w:pPr>
    <w:r>
      <w:t>PFM</w:t>
    </w:r>
    <w:r w:rsidR="00B65319">
      <w:t xml:space="preserve"> Project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923"/>
    <w:rsid w:val="0003269E"/>
    <w:rsid w:val="0005575E"/>
    <w:rsid w:val="00084460"/>
    <w:rsid w:val="000D3F41"/>
    <w:rsid w:val="000F5C35"/>
    <w:rsid w:val="00127343"/>
    <w:rsid w:val="00145D38"/>
    <w:rsid w:val="00156602"/>
    <w:rsid w:val="00190C26"/>
    <w:rsid w:val="0027251C"/>
    <w:rsid w:val="00291FBC"/>
    <w:rsid w:val="002F7780"/>
    <w:rsid w:val="0030070C"/>
    <w:rsid w:val="003311F7"/>
    <w:rsid w:val="00355DCA"/>
    <w:rsid w:val="003615D0"/>
    <w:rsid w:val="00382172"/>
    <w:rsid w:val="00410857"/>
    <w:rsid w:val="00430F6B"/>
    <w:rsid w:val="00454E2F"/>
    <w:rsid w:val="004577D5"/>
    <w:rsid w:val="004D61D4"/>
    <w:rsid w:val="0054294A"/>
    <w:rsid w:val="00551A02"/>
    <w:rsid w:val="005534FA"/>
    <w:rsid w:val="005644F8"/>
    <w:rsid w:val="00587B6D"/>
    <w:rsid w:val="005C3923"/>
    <w:rsid w:val="005D3A03"/>
    <w:rsid w:val="00610351"/>
    <w:rsid w:val="006124C6"/>
    <w:rsid w:val="006151EF"/>
    <w:rsid w:val="00651F98"/>
    <w:rsid w:val="00671E3A"/>
    <w:rsid w:val="00682110"/>
    <w:rsid w:val="006B0B59"/>
    <w:rsid w:val="006D5312"/>
    <w:rsid w:val="006F53AF"/>
    <w:rsid w:val="00725A1D"/>
    <w:rsid w:val="00780EF6"/>
    <w:rsid w:val="007C057C"/>
    <w:rsid w:val="007F29D1"/>
    <w:rsid w:val="008002C0"/>
    <w:rsid w:val="00897B0E"/>
    <w:rsid w:val="008B70B6"/>
    <w:rsid w:val="008C5323"/>
    <w:rsid w:val="008D0B73"/>
    <w:rsid w:val="0092576E"/>
    <w:rsid w:val="009A6A3B"/>
    <w:rsid w:val="00A81CB4"/>
    <w:rsid w:val="00AA0CBE"/>
    <w:rsid w:val="00AA1235"/>
    <w:rsid w:val="00AE3921"/>
    <w:rsid w:val="00B448B2"/>
    <w:rsid w:val="00B65319"/>
    <w:rsid w:val="00B823AA"/>
    <w:rsid w:val="00B93D0A"/>
    <w:rsid w:val="00BA45DB"/>
    <w:rsid w:val="00BA4617"/>
    <w:rsid w:val="00BB2469"/>
    <w:rsid w:val="00BE65B5"/>
    <w:rsid w:val="00BF4184"/>
    <w:rsid w:val="00C0601E"/>
    <w:rsid w:val="00C0730D"/>
    <w:rsid w:val="00C31D30"/>
    <w:rsid w:val="00C6626B"/>
    <w:rsid w:val="00CC3312"/>
    <w:rsid w:val="00CD6E39"/>
    <w:rsid w:val="00CF6E91"/>
    <w:rsid w:val="00D04EBF"/>
    <w:rsid w:val="00D442B8"/>
    <w:rsid w:val="00D85B68"/>
    <w:rsid w:val="00D97209"/>
    <w:rsid w:val="00DF4DF7"/>
    <w:rsid w:val="00E6004D"/>
    <w:rsid w:val="00E7287F"/>
    <w:rsid w:val="00E81978"/>
    <w:rsid w:val="00F379B7"/>
    <w:rsid w:val="00F45003"/>
    <w:rsid w:val="00F525FA"/>
    <w:rsid w:val="00F642EA"/>
    <w:rsid w:val="00F72E79"/>
    <w:rsid w:val="00F81D07"/>
    <w:rsid w:val="00F90282"/>
    <w:rsid w:val="00FD34B3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AEB215"/>
  <w15:chartTrackingRefBased/>
  <w15:docId w15:val="{49D280E4-CF45-4DCE-A725-98BECB26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AA123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123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A1235"/>
    <w:pPr>
      <w:tabs>
        <w:tab w:val="left" w:pos="1920"/>
        <w:tab w:val="right" w:leader="dot" w:pos="9350"/>
      </w:tabs>
      <w:spacing w:after="100"/>
      <w:ind w:left="475"/>
    </w:pPr>
  </w:style>
  <w:style w:type="character" w:styleId="Hyperlink">
    <w:name w:val="Hyperlink"/>
    <w:basedOn w:val="DefaultParagraphFont"/>
    <w:uiPriority w:val="99"/>
    <w:unhideWhenUsed/>
    <w:rsid w:val="00AA1235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t\AppData\Local\Microsoft\Office\16.0\DTS\en-US%7b83677858-50AF-4DEF-9015-65BB08961DB9%7d\%7bD729012D-CE1A-4D8C-8106-933C6DD6086E%7dtf039823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A35C453373C4BC8AA3C4B7519DFA4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D54A4-78D0-4E71-A822-DCAD25F10C49}"/>
      </w:docPartPr>
      <w:docPartBody>
        <w:p w:rsidR="00D56DF9" w:rsidRDefault="00CE49F6">
          <w:pPr>
            <w:pStyle w:val="FA35C453373C4BC8AA3C4B7519DFA4F2"/>
          </w:pPr>
          <w:r>
            <w:t>[Title Here, up to 12 Words, on One to Two Lines]</w:t>
          </w:r>
        </w:p>
      </w:docPartBody>
    </w:docPart>
    <w:docPart>
      <w:docPartPr>
        <w:name w:val="D8F2E22A100A49D6BE701629921A0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4EA66-E168-4625-B3C5-8359A2DC3FD3}"/>
      </w:docPartPr>
      <w:docPartBody>
        <w:p w:rsidR="00D56DF9" w:rsidRDefault="00CE49F6">
          <w:pPr>
            <w:pStyle w:val="D8F2E22A100A49D6BE701629921A0EB4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5E"/>
    <w:rsid w:val="00395F5E"/>
    <w:rsid w:val="00752477"/>
    <w:rsid w:val="00CE49F6"/>
    <w:rsid w:val="00D5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35C453373C4BC8AA3C4B7519DFA4F2">
    <w:name w:val="FA35C453373C4BC8AA3C4B7519DFA4F2"/>
  </w:style>
  <w:style w:type="paragraph" w:customStyle="1" w:styleId="C50EDB2048574D5A8556AF300C9ED846">
    <w:name w:val="C50EDB2048574D5A8556AF300C9ED846"/>
  </w:style>
  <w:style w:type="paragraph" w:customStyle="1" w:styleId="91FBA61596DC4A519B02761D7D6801C9">
    <w:name w:val="91FBA61596DC4A519B02761D7D6801C9"/>
  </w:style>
  <w:style w:type="paragraph" w:customStyle="1" w:styleId="5B0C9910BFE142A1B72BE23FC03D5370">
    <w:name w:val="5B0C9910BFE142A1B72BE23FC03D5370"/>
  </w:style>
  <w:style w:type="paragraph" w:customStyle="1" w:styleId="301D09086FB242198F32A0E4CEFF813C">
    <w:name w:val="301D09086FB242198F32A0E4CEFF813C"/>
  </w:style>
  <w:style w:type="paragraph" w:customStyle="1" w:styleId="EC9DC8E3C3664DB9AC2E13777E780CDD">
    <w:name w:val="EC9DC8E3C3664DB9AC2E13777E780CDD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2B3C63DE4D364E81884D1A1BEB9CBEEC">
    <w:name w:val="2B3C63DE4D364E81884D1A1BEB9CBEEC"/>
  </w:style>
  <w:style w:type="paragraph" w:customStyle="1" w:styleId="A3FBEF13F3FC40D3B72D0830F838BB06">
    <w:name w:val="A3FBEF13F3FC40D3B72D0830F838BB06"/>
  </w:style>
  <w:style w:type="paragraph" w:customStyle="1" w:styleId="D8F2E22A100A49D6BE701629921A0EB4">
    <w:name w:val="D8F2E22A100A49D6BE701629921A0EB4"/>
  </w:style>
  <w:style w:type="paragraph" w:customStyle="1" w:styleId="3A5208F8C16E43E5ACB61D4103730312">
    <w:name w:val="3A5208F8C16E43E5ACB61D4103730312"/>
  </w:style>
  <w:style w:type="paragraph" w:customStyle="1" w:styleId="E8AF09A71C8E4303977D2ABC14C025EC">
    <w:name w:val="E8AF09A71C8E4303977D2ABC14C025EC"/>
  </w:style>
  <w:style w:type="paragraph" w:customStyle="1" w:styleId="15EAB9889B94447D84CFB2992E4CE798">
    <w:name w:val="15EAB9889B94447D84CFB2992E4CE798"/>
  </w:style>
  <w:style w:type="paragraph" w:customStyle="1" w:styleId="1FF333B1040E419185F32A5630A166FE">
    <w:name w:val="1FF333B1040E419185F32A5630A166FE"/>
  </w:style>
  <w:style w:type="paragraph" w:customStyle="1" w:styleId="FA33D573FF9A4D5E8DEEEFF154C87A54">
    <w:name w:val="FA33D573FF9A4D5E8DEEEFF154C87A54"/>
  </w:style>
  <w:style w:type="paragraph" w:customStyle="1" w:styleId="B85E89FCCED34524A6A0718D86DAFC32">
    <w:name w:val="B85E89FCCED34524A6A0718D86DAFC32"/>
  </w:style>
  <w:style w:type="paragraph" w:customStyle="1" w:styleId="BD270754D57C434988057ACD397A239C">
    <w:name w:val="BD270754D57C434988057ACD397A239C"/>
  </w:style>
  <w:style w:type="paragraph" w:customStyle="1" w:styleId="C0156DD02CB042FFB565EB8969229C27">
    <w:name w:val="C0156DD02CB042FFB565EB8969229C27"/>
  </w:style>
  <w:style w:type="paragraph" w:customStyle="1" w:styleId="E53BFE554F2D4C72820C717FB73A0D96">
    <w:name w:val="E53BFE554F2D4C72820C717FB73A0D96"/>
  </w:style>
  <w:style w:type="paragraph" w:customStyle="1" w:styleId="10C3A462F55545CA909BB4201A004835">
    <w:name w:val="10C3A462F55545CA909BB4201A004835"/>
  </w:style>
  <w:style w:type="paragraph" w:customStyle="1" w:styleId="CF7675BC1D8D47C1893ABBEB6226D274">
    <w:name w:val="CF7675BC1D8D47C1893ABBEB6226D274"/>
  </w:style>
  <w:style w:type="paragraph" w:customStyle="1" w:styleId="8416AD3ED56042969212CD0942471971">
    <w:name w:val="8416AD3ED56042969212CD0942471971"/>
  </w:style>
  <w:style w:type="paragraph" w:customStyle="1" w:styleId="DDF00F8EF4BF4931A89DEB629FB37369">
    <w:name w:val="DDF00F8EF4BF4931A89DEB629FB37369"/>
  </w:style>
  <w:style w:type="paragraph" w:customStyle="1" w:styleId="1EB1D71C9B85499EA6313CB8670E4B27">
    <w:name w:val="1EB1D71C9B85499EA6313CB8670E4B27"/>
  </w:style>
  <w:style w:type="paragraph" w:customStyle="1" w:styleId="00338BBC761049AB8D9D3F4A52A086E5">
    <w:name w:val="00338BBC761049AB8D9D3F4A52A086E5"/>
  </w:style>
  <w:style w:type="paragraph" w:customStyle="1" w:styleId="D9662132ED7A40A99ACB18437B9D66A7">
    <w:name w:val="D9662132ED7A40A99ACB18437B9D66A7"/>
  </w:style>
  <w:style w:type="paragraph" w:customStyle="1" w:styleId="546D93D84B3748DF9575EFC2960D284B">
    <w:name w:val="546D93D84B3748DF9575EFC2960D284B"/>
  </w:style>
  <w:style w:type="paragraph" w:customStyle="1" w:styleId="64CCE4CB3A104200A2DCAB57177C1C8A">
    <w:name w:val="64CCE4CB3A104200A2DCAB57177C1C8A"/>
  </w:style>
  <w:style w:type="paragraph" w:customStyle="1" w:styleId="EA74B36A88514FC6B17A70B568DDB0A9">
    <w:name w:val="EA74B36A88514FC6B17A70B568DDB0A9"/>
  </w:style>
  <w:style w:type="paragraph" w:customStyle="1" w:styleId="604E52F0F779447F9E465F1C255416C4">
    <w:name w:val="604E52F0F779447F9E465F1C255416C4"/>
  </w:style>
  <w:style w:type="paragraph" w:customStyle="1" w:styleId="9326D97BB28E486AB13EB4103536C136">
    <w:name w:val="9326D97BB28E486AB13EB4103536C136"/>
  </w:style>
  <w:style w:type="paragraph" w:customStyle="1" w:styleId="37BFEC19532442E3966282647867C781">
    <w:name w:val="37BFEC19532442E3966282647867C781"/>
  </w:style>
  <w:style w:type="paragraph" w:customStyle="1" w:styleId="D99CF0C04E2D45B3AD92C7F0E53A6688">
    <w:name w:val="D99CF0C04E2D45B3AD92C7F0E53A6688"/>
  </w:style>
  <w:style w:type="paragraph" w:customStyle="1" w:styleId="4AEC7E4B885F4555892B39618690BE33">
    <w:name w:val="4AEC7E4B885F4555892B39618690BE33"/>
  </w:style>
  <w:style w:type="paragraph" w:customStyle="1" w:styleId="44736F60A31549DBB63327100A6AE24E">
    <w:name w:val="44736F60A31549DBB63327100A6AE24E"/>
  </w:style>
  <w:style w:type="paragraph" w:customStyle="1" w:styleId="17AFFD72B61C4097884FB81F29A8D1BF">
    <w:name w:val="17AFFD72B61C4097884FB81F29A8D1BF"/>
  </w:style>
  <w:style w:type="paragraph" w:customStyle="1" w:styleId="4D6DF6E16D624D9582BA63B2B626438A">
    <w:name w:val="4D6DF6E16D624D9582BA63B2B626438A"/>
  </w:style>
  <w:style w:type="paragraph" w:customStyle="1" w:styleId="EB70AD948A984B3CA20CA7D077F33DE9">
    <w:name w:val="EB70AD948A984B3CA20CA7D077F33DE9"/>
  </w:style>
  <w:style w:type="paragraph" w:customStyle="1" w:styleId="062D5DF8A6F4481FB406F35568840EB6">
    <w:name w:val="062D5DF8A6F4481FB406F35568840EB6"/>
  </w:style>
  <w:style w:type="paragraph" w:customStyle="1" w:styleId="ED90D178A04842539FC60CECC0A4E6CE">
    <w:name w:val="ED90D178A04842539FC60CECC0A4E6CE"/>
  </w:style>
  <w:style w:type="paragraph" w:customStyle="1" w:styleId="50F0C0939CF04EEBA438BE8A6B3F6E78">
    <w:name w:val="50F0C0939CF04EEBA438BE8A6B3F6E78"/>
  </w:style>
  <w:style w:type="paragraph" w:customStyle="1" w:styleId="B2E236D46DC748FB82A95B62BB80F50F">
    <w:name w:val="B2E236D46DC748FB82A95B62BB80F50F"/>
  </w:style>
  <w:style w:type="paragraph" w:customStyle="1" w:styleId="8CC22322C2104AF99764B223B88EA483">
    <w:name w:val="8CC22322C2104AF99764B223B88EA483"/>
  </w:style>
  <w:style w:type="paragraph" w:customStyle="1" w:styleId="7993D7B02C994957AB7E003461D31ADF">
    <w:name w:val="7993D7B02C994957AB7E003461D31ADF"/>
  </w:style>
  <w:style w:type="paragraph" w:customStyle="1" w:styleId="D5D008B939C0476388B21FE6D4BB3DCB">
    <w:name w:val="D5D008B939C0476388B21FE6D4BB3DCB"/>
  </w:style>
  <w:style w:type="paragraph" w:customStyle="1" w:styleId="368AFF8BBC284F3AA14F0594BDF253C3">
    <w:name w:val="368AFF8BBC284F3AA14F0594BDF253C3"/>
  </w:style>
  <w:style w:type="paragraph" w:customStyle="1" w:styleId="3F12AFD0077B40458BBACA155859C8E8">
    <w:name w:val="3F12AFD0077B40458BBACA155859C8E8"/>
  </w:style>
  <w:style w:type="paragraph" w:customStyle="1" w:styleId="B8BD0A11936A473ABAE92B323B5839DA">
    <w:name w:val="B8BD0A11936A473ABAE92B323B5839DA"/>
  </w:style>
  <w:style w:type="paragraph" w:customStyle="1" w:styleId="BB3688139780456FBC875BF72B5B0E59">
    <w:name w:val="BB3688139780456FBC875BF72B5B0E59"/>
  </w:style>
  <w:style w:type="paragraph" w:customStyle="1" w:styleId="B554F1B23DC248BB8463581BB59CFC30">
    <w:name w:val="B554F1B23DC248BB8463581BB59CFC30"/>
  </w:style>
  <w:style w:type="paragraph" w:customStyle="1" w:styleId="1875BA95C417444CA2E46CDB870D0811">
    <w:name w:val="1875BA95C417444CA2E46CDB870D0811"/>
  </w:style>
  <w:style w:type="paragraph" w:customStyle="1" w:styleId="8C22B79059F548B987DEFB2ECF816948">
    <w:name w:val="8C22B79059F548B987DEFB2ECF816948"/>
  </w:style>
  <w:style w:type="paragraph" w:customStyle="1" w:styleId="ECC920BDC18A454EA2E92B2FCED68F5A">
    <w:name w:val="ECC920BDC18A454EA2E92B2FCED68F5A"/>
  </w:style>
  <w:style w:type="paragraph" w:customStyle="1" w:styleId="E6F382871B3641B2B67F165C3CDA4219">
    <w:name w:val="E6F382871B3641B2B67F165C3CDA4219"/>
  </w:style>
  <w:style w:type="paragraph" w:customStyle="1" w:styleId="80F71BA0258E4C8C81552D321BF6E3F4">
    <w:name w:val="80F71BA0258E4C8C81552D321BF6E3F4"/>
  </w:style>
  <w:style w:type="paragraph" w:customStyle="1" w:styleId="FB1F56A9A3A34B81A46B198B24C0B653">
    <w:name w:val="FB1F56A9A3A34B81A46B198B24C0B653"/>
  </w:style>
  <w:style w:type="paragraph" w:customStyle="1" w:styleId="193247817A7B4491844D43393B9EAF58">
    <w:name w:val="193247817A7B4491844D43393B9EAF58"/>
  </w:style>
  <w:style w:type="paragraph" w:customStyle="1" w:styleId="6F7E9A5AE7F349A49294A1B15DF5F5F0">
    <w:name w:val="6F7E9A5AE7F349A49294A1B15DF5F5F0"/>
  </w:style>
  <w:style w:type="paragraph" w:customStyle="1" w:styleId="06EBCD17680F4FC0824075A58076E7B0">
    <w:name w:val="06EBCD17680F4FC0824075A58076E7B0"/>
  </w:style>
  <w:style w:type="paragraph" w:customStyle="1" w:styleId="A9AFD4EB658348ADBAB8E5BBFB24C104">
    <w:name w:val="A9AFD4EB658348ADBAB8E5BBFB24C104"/>
  </w:style>
  <w:style w:type="paragraph" w:customStyle="1" w:styleId="876D3FB91D534D97ADBDC7EA01690C83">
    <w:name w:val="876D3FB91D534D97ADBDC7EA01690C83"/>
  </w:style>
  <w:style w:type="paragraph" w:customStyle="1" w:styleId="09179208BB7C4697A3E7D84CFBD59485">
    <w:name w:val="09179208BB7C4697A3E7D84CFBD59485"/>
  </w:style>
  <w:style w:type="paragraph" w:customStyle="1" w:styleId="68635A9B20134E0F83BA201BCBA20450">
    <w:name w:val="68635A9B20134E0F83BA201BCBA20450"/>
  </w:style>
  <w:style w:type="paragraph" w:customStyle="1" w:styleId="0193FC3932594CB3AEF0C56A07A0A448">
    <w:name w:val="0193FC3932594CB3AEF0C56A07A0A448"/>
  </w:style>
  <w:style w:type="paragraph" w:customStyle="1" w:styleId="CDF00787C9B749BC8C42CA3C4E11496C">
    <w:name w:val="CDF00787C9B749BC8C42CA3C4E11496C"/>
    <w:rsid w:val="00395F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E9E048F-E122-4A17-881E-520BB5513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{D729012D-CE1A-4D8C-8106-933C6DD6086E}tf03982351.dotx</Template>
  <TotalTime>5821</TotalTime>
  <Pages>6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Financial Manager Project Management Plan</dc:title>
  <dc:subject/>
  <dc:creator>omt</dc:creator>
  <cp:keywords/>
  <dc:description/>
  <cp:lastModifiedBy>omt</cp:lastModifiedBy>
  <cp:revision>51</cp:revision>
  <dcterms:created xsi:type="dcterms:W3CDTF">2020-03-28T13:13:00Z</dcterms:created>
  <dcterms:modified xsi:type="dcterms:W3CDTF">2020-04-01T20:29:00Z</dcterms:modified>
</cp:coreProperties>
</file>